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C887" w14:textId="30CBA09D" w:rsidR="00CE67B5" w:rsidRPr="00CE67B5" w:rsidRDefault="00CE67B5" w:rsidP="00CE67B5">
      <w:pPr>
        <w:pStyle w:val="Heading1"/>
        <w:numPr>
          <w:ilvl w:val="0"/>
          <w:numId w:val="0"/>
        </w:numPr>
      </w:pPr>
      <w:r w:rsidRPr="00CE67B5">
        <w:t xml:space="preserve">Avaliação Técnica – </w:t>
      </w:r>
      <w:proofErr w:type="spellStart"/>
      <w:r>
        <w:t>Dev</w:t>
      </w:r>
      <w:proofErr w:type="spellEnd"/>
      <w:r w:rsidRPr="00CE67B5">
        <w:t xml:space="preserve"> </w:t>
      </w:r>
      <w:r>
        <w:t>Pleno</w:t>
      </w:r>
    </w:p>
    <w:p w14:paraId="0F84AB34" w14:textId="77777777" w:rsidR="00CE67B5" w:rsidRDefault="00CE67B5" w:rsidP="00CE67B5"/>
    <w:p w14:paraId="6FA89A4B" w14:textId="77777777" w:rsidR="00CE67B5" w:rsidRDefault="00CE67B5" w:rsidP="00CE67B5"/>
    <w:p w14:paraId="32341620" w14:textId="77777777" w:rsidR="00CE67B5" w:rsidRDefault="00CE67B5" w:rsidP="00CE67B5">
      <w:r w:rsidRPr="00455B2E">
        <w:t>As tarefas para a</w:t>
      </w:r>
      <w:r>
        <w:t>valiação técnica foram desenvolvidas para que possamos avaliar sua lógica, interpretação de especificações, capacidade e criatividade em resolver problemas.</w:t>
      </w:r>
    </w:p>
    <w:p w14:paraId="13418C3D" w14:textId="77777777" w:rsidR="00CE67B5" w:rsidRDefault="00CE67B5" w:rsidP="00CE67B5"/>
    <w:p w14:paraId="54ADC5FE" w14:textId="77777777" w:rsidR="00CE67B5" w:rsidRDefault="00CE67B5" w:rsidP="00CE67B5">
      <w:r>
        <w:t xml:space="preserve">Na Paradigma, trabalhamos com SQL Server, C#, asp.net, </w:t>
      </w:r>
      <w:proofErr w:type="spellStart"/>
      <w:r>
        <w:t>javascript</w:t>
      </w:r>
      <w:proofErr w:type="spellEnd"/>
      <w:r>
        <w:t>, mas você não precisa usar nenhuma linguagem específica para resolver suas tarefas. Utilize a forma que você entende que irá demonstrar o seu melhor.</w:t>
      </w:r>
    </w:p>
    <w:p w14:paraId="29918634" w14:textId="77777777" w:rsidR="00CE67B5" w:rsidRDefault="00CE67B5" w:rsidP="00CE67B5"/>
    <w:p w14:paraId="4ED64611" w14:textId="77777777" w:rsidR="00CE67B5" w:rsidRDefault="00CE67B5" w:rsidP="00CE67B5">
      <w:r>
        <w:t xml:space="preserve">Se você possui perfil no </w:t>
      </w:r>
      <w:proofErr w:type="spellStart"/>
      <w:r>
        <w:t>github</w:t>
      </w:r>
      <w:proofErr w:type="spellEnd"/>
      <w:r>
        <w:t xml:space="preserve"> informe ele como parte das suas respostas, assim nós poderemos conhecer um pouco mais sobre você e sua maneira de </w:t>
      </w:r>
      <w:proofErr w:type="spellStart"/>
      <w:r>
        <w:t>codar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  <w:p w14:paraId="5997AF11" w14:textId="2B23FF29" w:rsidR="00CE67B5" w:rsidRDefault="00CE67B5" w:rsidP="007A1612"/>
    <w:p w14:paraId="1F009586" w14:textId="6E856667" w:rsidR="00CE67B5" w:rsidRDefault="00CE67B5" w:rsidP="00CE67B5">
      <w:pPr>
        <w:pStyle w:val="Heading2"/>
        <w:numPr>
          <w:ilvl w:val="0"/>
          <w:numId w:val="0"/>
        </w:numPr>
      </w:pPr>
      <w:r>
        <w:t>Tarefa 1</w:t>
      </w:r>
    </w:p>
    <w:p w14:paraId="0EB67202" w14:textId="0840827C" w:rsidR="00CE67B5" w:rsidRDefault="00CE67B5" w:rsidP="00CE67B5"/>
    <w:p w14:paraId="359D7281" w14:textId="77777777" w:rsidR="00CE67B5" w:rsidRDefault="00CE67B5" w:rsidP="00CE67B5">
      <w:r w:rsidRPr="001C08CD">
        <w:t>Escreva uma consulta</w:t>
      </w:r>
      <w:r>
        <w:t xml:space="preserve"> usando linguagem</w:t>
      </w:r>
      <w:r w:rsidRPr="001C08CD">
        <w:t xml:space="preserve"> SQL para encontrar </w:t>
      </w:r>
      <w:r>
        <w:t>os colaboradores</w:t>
      </w:r>
      <w:r w:rsidRPr="001C08CD">
        <w:t xml:space="preserve"> que </w:t>
      </w:r>
      <w:r>
        <w:t>tem</w:t>
      </w:r>
      <w:r w:rsidRPr="001C08CD">
        <w:t xml:space="preserve"> o salário mais alto em cada um dos departamentos.</w:t>
      </w:r>
    </w:p>
    <w:p w14:paraId="743E878A" w14:textId="77777777" w:rsidR="00CE67B5" w:rsidRDefault="00CE67B5" w:rsidP="00CE67B5"/>
    <w:p w14:paraId="1DE2C0AE" w14:textId="77777777" w:rsidR="00CE67B5" w:rsidRDefault="00CE67B5" w:rsidP="00CE67B5">
      <w:r w:rsidRPr="001C08CD">
        <w:t xml:space="preserve">A tabela </w:t>
      </w:r>
      <w:r>
        <w:t>Pessoa</w:t>
      </w:r>
      <w:r w:rsidRPr="001C08CD">
        <w:t xml:space="preserve"> possui </w:t>
      </w:r>
      <w:r>
        <w:t xml:space="preserve">a relação de </w:t>
      </w:r>
      <w:r w:rsidRPr="001C08CD">
        <w:t xml:space="preserve">todos os </w:t>
      </w:r>
      <w:r>
        <w:t>colaboradores de uma empresa</w:t>
      </w:r>
      <w:r w:rsidRPr="001C08CD">
        <w:t xml:space="preserve">. </w:t>
      </w:r>
      <w:r>
        <w:t>Cada pessoa</w:t>
      </w:r>
      <w:r w:rsidRPr="001C08CD">
        <w:t xml:space="preserve"> tem um Id, um salário, </w:t>
      </w:r>
      <w:proofErr w:type="gramStart"/>
      <w:r w:rsidRPr="001C08CD">
        <w:t>e também</w:t>
      </w:r>
      <w:proofErr w:type="gramEnd"/>
      <w:r w:rsidRPr="001C08CD">
        <w:t xml:space="preserve"> uma coluna para o ID do departamento.</w:t>
      </w:r>
    </w:p>
    <w:p w14:paraId="1F069D51" w14:textId="77777777" w:rsidR="00CE67B5" w:rsidRDefault="00CE67B5" w:rsidP="00CE6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134"/>
        <w:gridCol w:w="992"/>
      </w:tblGrid>
      <w:tr w:rsidR="00CE67B5" w14:paraId="0592D3B1" w14:textId="77777777" w:rsidTr="004E25DE">
        <w:tc>
          <w:tcPr>
            <w:tcW w:w="846" w:type="dxa"/>
          </w:tcPr>
          <w:p w14:paraId="5BCDF88D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Id</w:t>
            </w:r>
          </w:p>
        </w:tc>
        <w:tc>
          <w:tcPr>
            <w:tcW w:w="1559" w:type="dxa"/>
          </w:tcPr>
          <w:p w14:paraId="07C5280C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Nome</w:t>
            </w:r>
          </w:p>
        </w:tc>
        <w:tc>
          <w:tcPr>
            <w:tcW w:w="1134" w:type="dxa"/>
          </w:tcPr>
          <w:p w14:paraId="319DFA46" w14:textId="77777777" w:rsidR="00CE67B5" w:rsidRPr="001C08CD" w:rsidRDefault="00CE67B5" w:rsidP="004E25DE">
            <w:pPr>
              <w:rPr>
                <w:b/>
                <w:bCs/>
              </w:rPr>
            </w:pPr>
            <w:proofErr w:type="gramStart"/>
            <w:r w:rsidRPr="001C08CD">
              <w:rPr>
                <w:b/>
                <w:bCs/>
              </w:rPr>
              <w:t>Salario</w:t>
            </w:r>
            <w:proofErr w:type="gramEnd"/>
          </w:p>
        </w:tc>
        <w:tc>
          <w:tcPr>
            <w:tcW w:w="992" w:type="dxa"/>
          </w:tcPr>
          <w:p w14:paraId="149725D3" w14:textId="77777777" w:rsidR="00CE67B5" w:rsidRPr="001C08CD" w:rsidRDefault="00CE67B5" w:rsidP="004E25DE">
            <w:pPr>
              <w:rPr>
                <w:b/>
                <w:bCs/>
              </w:rPr>
            </w:pPr>
            <w:proofErr w:type="spellStart"/>
            <w:r w:rsidRPr="001C08CD">
              <w:rPr>
                <w:b/>
                <w:bCs/>
              </w:rPr>
              <w:t>DeptId</w:t>
            </w:r>
            <w:proofErr w:type="spellEnd"/>
          </w:p>
        </w:tc>
      </w:tr>
      <w:tr w:rsidR="00CE67B5" w14:paraId="2BCC4C88" w14:textId="77777777" w:rsidTr="004E25DE">
        <w:tc>
          <w:tcPr>
            <w:tcW w:w="846" w:type="dxa"/>
          </w:tcPr>
          <w:p w14:paraId="6CCFDE14" w14:textId="77777777" w:rsidR="00CE67B5" w:rsidRDefault="00CE67B5" w:rsidP="004E25DE">
            <w:r>
              <w:t>1</w:t>
            </w:r>
          </w:p>
        </w:tc>
        <w:tc>
          <w:tcPr>
            <w:tcW w:w="1559" w:type="dxa"/>
          </w:tcPr>
          <w:p w14:paraId="7D87889E" w14:textId="77777777" w:rsidR="00CE67B5" w:rsidRDefault="00CE67B5" w:rsidP="004E25DE">
            <w:r>
              <w:t>Joe</w:t>
            </w:r>
          </w:p>
        </w:tc>
        <w:tc>
          <w:tcPr>
            <w:tcW w:w="1134" w:type="dxa"/>
          </w:tcPr>
          <w:p w14:paraId="53911034" w14:textId="77777777" w:rsidR="00CE67B5" w:rsidRDefault="00CE67B5" w:rsidP="004E25DE">
            <w:r>
              <w:t>70000</w:t>
            </w:r>
          </w:p>
        </w:tc>
        <w:tc>
          <w:tcPr>
            <w:tcW w:w="992" w:type="dxa"/>
          </w:tcPr>
          <w:p w14:paraId="7F279000" w14:textId="77777777" w:rsidR="00CE67B5" w:rsidRDefault="00CE67B5" w:rsidP="004E25DE">
            <w:r>
              <w:t>1</w:t>
            </w:r>
          </w:p>
        </w:tc>
      </w:tr>
      <w:tr w:rsidR="00CE67B5" w14:paraId="5D6F4577" w14:textId="77777777" w:rsidTr="004E25DE">
        <w:tc>
          <w:tcPr>
            <w:tcW w:w="846" w:type="dxa"/>
          </w:tcPr>
          <w:p w14:paraId="57A0D30C" w14:textId="77777777" w:rsidR="00CE67B5" w:rsidRDefault="00CE67B5" w:rsidP="004E25DE">
            <w:r>
              <w:t>2</w:t>
            </w:r>
          </w:p>
        </w:tc>
        <w:tc>
          <w:tcPr>
            <w:tcW w:w="1559" w:type="dxa"/>
          </w:tcPr>
          <w:p w14:paraId="4FCD64CD" w14:textId="77777777" w:rsidR="00CE67B5" w:rsidRDefault="00CE67B5" w:rsidP="004E25DE">
            <w:r>
              <w:t>Henry</w:t>
            </w:r>
          </w:p>
        </w:tc>
        <w:tc>
          <w:tcPr>
            <w:tcW w:w="1134" w:type="dxa"/>
          </w:tcPr>
          <w:p w14:paraId="15A0E677" w14:textId="77777777" w:rsidR="00CE67B5" w:rsidRDefault="00CE67B5" w:rsidP="004E25DE">
            <w:r>
              <w:t>80000</w:t>
            </w:r>
          </w:p>
        </w:tc>
        <w:tc>
          <w:tcPr>
            <w:tcW w:w="992" w:type="dxa"/>
          </w:tcPr>
          <w:p w14:paraId="58B61C79" w14:textId="77777777" w:rsidR="00CE67B5" w:rsidRDefault="00CE67B5" w:rsidP="004E25DE">
            <w:r>
              <w:t>2</w:t>
            </w:r>
          </w:p>
        </w:tc>
      </w:tr>
      <w:tr w:rsidR="00CE67B5" w14:paraId="55551BE3" w14:textId="77777777" w:rsidTr="004E25DE">
        <w:tc>
          <w:tcPr>
            <w:tcW w:w="846" w:type="dxa"/>
          </w:tcPr>
          <w:p w14:paraId="10C8DB92" w14:textId="77777777" w:rsidR="00CE67B5" w:rsidRDefault="00CE67B5" w:rsidP="004E25DE">
            <w:r>
              <w:t>3</w:t>
            </w:r>
          </w:p>
        </w:tc>
        <w:tc>
          <w:tcPr>
            <w:tcW w:w="1559" w:type="dxa"/>
          </w:tcPr>
          <w:p w14:paraId="049C34C1" w14:textId="77777777" w:rsidR="00CE67B5" w:rsidRDefault="00CE67B5" w:rsidP="004E25DE">
            <w:r>
              <w:t>Sam</w:t>
            </w:r>
          </w:p>
        </w:tc>
        <w:tc>
          <w:tcPr>
            <w:tcW w:w="1134" w:type="dxa"/>
          </w:tcPr>
          <w:p w14:paraId="77A072E0" w14:textId="77777777" w:rsidR="00CE67B5" w:rsidRDefault="00CE67B5" w:rsidP="004E25DE">
            <w:r>
              <w:t>60000</w:t>
            </w:r>
          </w:p>
        </w:tc>
        <w:tc>
          <w:tcPr>
            <w:tcW w:w="992" w:type="dxa"/>
          </w:tcPr>
          <w:p w14:paraId="6164065E" w14:textId="77777777" w:rsidR="00CE67B5" w:rsidRDefault="00CE67B5" w:rsidP="004E25DE">
            <w:r>
              <w:t>2</w:t>
            </w:r>
          </w:p>
        </w:tc>
      </w:tr>
      <w:tr w:rsidR="00CE67B5" w14:paraId="12F532DA" w14:textId="77777777" w:rsidTr="004E25DE">
        <w:tc>
          <w:tcPr>
            <w:tcW w:w="846" w:type="dxa"/>
          </w:tcPr>
          <w:p w14:paraId="3D1BC834" w14:textId="77777777" w:rsidR="00CE67B5" w:rsidRDefault="00CE67B5" w:rsidP="004E25DE">
            <w:r>
              <w:t>4</w:t>
            </w:r>
          </w:p>
        </w:tc>
        <w:tc>
          <w:tcPr>
            <w:tcW w:w="1559" w:type="dxa"/>
          </w:tcPr>
          <w:p w14:paraId="6DDC4C94" w14:textId="77777777" w:rsidR="00CE67B5" w:rsidRDefault="00CE67B5" w:rsidP="004E25DE">
            <w:r>
              <w:t>Max</w:t>
            </w:r>
          </w:p>
        </w:tc>
        <w:tc>
          <w:tcPr>
            <w:tcW w:w="1134" w:type="dxa"/>
          </w:tcPr>
          <w:p w14:paraId="3772B3DD" w14:textId="77777777" w:rsidR="00CE67B5" w:rsidRDefault="00CE67B5" w:rsidP="004E25DE">
            <w:r>
              <w:t>90000</w:t>
            </w:r>
          </w:p>
        </w:tc>
        <w:tc>
          <w:tcPr>
            <w:tcW w:w="992" w:type="dxa"/>
          </w:tcPr>
          <w:p w14:paraId="466B06EB" w14:textId="77777777" w:rsidR="00CE67B5" w:rsidRDefault="00CE67B5" w:rsidP="004E25DE">
            <w:r>
              <w:t>1</w:t>
            </w:r>
          </w:p>
        </w:tc>
      </w:tr>
    </w:tbl>
    <w:p w14:paraId="63AC81A0" w14:textId="77777777" w:rsidR="00CE67B5" w:rsidRDefault="00CE67B5" w:rsidP="00CE67B5"/>
    <w:p w14:paraId="6BF5CC4F" w14:textId="77777777" w:rsidR="00CE67B5" w:rsidRDefault="00CE67B5" w:rsidP="00CE67B5">
      <w:r>
        <w:t>A tabela Departamento contém a lista de departamentos da empresa.</w:t>
      </w:r>
    </w:p>
    <w:p w14:paraId="4FABF633" w14:textId="77777777" w:rsidR="00CE67B5" w:rsidRDefault="00CE67B5" w:rsidP="00CE6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</w:tblGrid>
      <w:tr w:rsidR="00CE67B5" w:rsidRPr="001C08CD" w14:paraId="4216A4ED" w14:textId="77777777" w:rsidTr="004E25DE">
        <w:tc>
          <w:tcPr>
            <w:tcW w:w="846" w:type="dxa"/>
          </w:tcPr>
          <w:p w14:paraId="1310D3FA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Id</w:t>
            </w:r>
          </w:p>
        </w:tc>
        <w:tc>
          <w:tcPr>
            <w:tcW w:w="1559" w:type="dxa"/>
          </w:tcPr>
          <w:p w14:paraId="07A0E24F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Nome</w:t>
            </w:r>
          </w:p>
        </w:tc>
      </w:tr>
      <w:tr w:rsidR="00CE67B5" w14:paraId="5EF3BA94" w14:textId="77777777" w:rsidTr="004E25DE">
        <w:tc>
          <w:tcPr>
            <w:tcW w:w="846" w:type="dxa"/>
          </w:tcPr>
          <w:p w14:paraId="79C1E2B9" w14:textId="77777777" w:rsidR="00CE67B5" w:rsidRDefault="00CE67B5" w:rsidP="004E25DE">
            <w:r>
              <w:t>1</w:t>
            </w:r>
          </w:p>
        </w:tc>
        <w:tc>
          <w:tcPr>
            <w:tcW w:w="1559" w:type="dxa"/>
          </w:tcPr>
          <w:p w14:paraId="1E23D01D" w14:textId="77777777" w:rsidR="00CE67B5" w:rsidRDefault="00CE67B5" w:rsidP="004E25DE">
            <w:r>
              <w:t>TI</w:t>
            </w:r>
          </w:p>
        </w:tc>
      </w:tr>
      <w:tr w:rsidR="00CE67B5" w14:paraId="7EEA7262" w14:textId="77777777" w:rsidTr="004E25DE">
        <w:tc>
          <w:tcPr>
            <w:tcW w:w="846" w:type="dxa"/>
          </w:tcPr>
          <w:p w14:paraId="4749BBFF" w14:textId="77777777" w:rsidR="00CE67B5" w:rsidRDefault="00CE67B5" w:rsidP="004E25DE">
            <w:r>
              <w:t>2</w:t>
            </w:r>
          </w:p>
        </w:tc>
        <w:tc>
          <w:tcPr>
            <w:tcW w:w="1559" w:type="dxa"/>
          </w:tcPr>
          <w:p w14:paraId="72BE059E" w14:textId="77777777" w:rsidR="00CE67B5" w:rsidRDefault="00CE67B5" w:rsidP="004E25DE">
            <w:r>
              <w:t>Vendas</w:t>
            </w:r>
          </w:p>
        </w:tc>
      </w:tr>
    </w:tbl>
    <w:p w14:paraId="033320B4" w14:textId="77777777" w:rsidR="00CE67B5" w:rsidRDefault="00CE67B5" w:rsidP="00CE67B5"/>
    <w:p w14:paraId="7B03D36D" w14:textId="77777777" w:rsidR="00CE67B5" w:rsidRDefault="00CE67B5" w:rsidP="00CE67B5">
      <w:r>
        <w:t>Resultado esperado: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559"/>
        <w:gridCol w:w="1134"/>
      </w:tblGrid>
      <w:tr w:rsidR="00CE67B5" w:rsidRPr="001C08CD" w14:paraId="092D6CBB" w14:textId="77777777" w:rsidTr="004E25DE">
        <w:tc>
          <w:tcPr>
            <w:tcW w:w="1376" w:type="dxa"/>
          </w:tcPr>
          <w:p w14:paraId="5CD3002C" w14:textId="77777777" w:rsidR="00CE67B5" w:rsidRPr="001C08CD" w:rsidRDefault="00CE67B5" w:rsidP="004E25DE">
            <w:pPr>
              <w:rPr>
                <w:b/>
                <w:bCs/>
              </w:rPr>
            </w:pPr>
            <w:r>
              <w:rPr>
                <w:b/>
                <w:bCs/>
              </w:rPr>
              <w:t>Departamento</w:t>
            </w:r>
          </w:p>
        </w:tc>
        <w:tc>
          <w:tcPr>
            <w:tcW w:w="1559" w:type="dxa"/>
          </w:tcPr>
          <w:p w14:paraId="25BA7054" w14:textId="77777777" w:rsidR="00CE67B5" w:rsidRPr="001C08CD" w:rsidRDefault="00CE67B5" w:rsidP="004E25DE">
            <w:pPr>
              <w:rPr>
                <w:b/>
                <w:bCs/>
              </w:rPr>
            </w:pPr>
            <w:r>
              <w:rPr>
                <w:b/>
                <w:bCs/>
              </w:rPr>
              <w:t>Pessoa</w:t>
            </w:r>
          </w:p>
        </w:tc>
        <w:tc>
          <w:tcPr>
            <w:tcW w:w="1134" w:type="dxa"/>
          </w:tcPr>
          <w:p w14:paraId="7C73FFE8" w14:textId="77777777" w:rsidR="00CE67B5" w:rsidRPr="001C08CD" w:rsidRDefault="00CE67B5" w:rsidP="004E25DE">
            <w:pPr>
              <w:rPr>
                <w:b/>
                <w:bCs/>
              </w:rPr>
            </w:pPr>
            <w:proofErr w:type="gramStart"/>
            <w:r w:rsidRPr="001C08CD">
              <w:rPr>
                <w:b/>
                <w:bCs/>
              </w:rPr>
              <w:t>Salario</w:t>
            </w:r>
            <w:proofErr w:type="gramEnd"/>
          </w:p>
        </w:tc>
      </w:tr>
      <w:tr w:rsidR="00CE67B5" w14:paraId="03CFE2F8" w14:textId="77777777" w:rsidTr="004E25DE">
        <w:tc>
          <w:tcPr>
            <w:tcW w:w="1376" w:type="dxa"/>
          </w:tcPr>
          <w:p w14:paraId="2EB108BE" w14:textId="77777777" w:rsidR="00CE67B5" w:rsidRDefault="00CE67B5" w:rsidP="004E25DE">
            <w:proofErr w:type="spellStart"/>
            <w:r>
              <w:t>xxxx</w:t>
            </w:r>
            <w:proofErr w:type="spellEnd"/>
          </w:p>
        </w:tc>
        <w:tc>
          <w:tcPr>
            <w:tcW w:w="1559" w:type="dxa"/>
          </w:tcPr>
          <w:p w14:paraId="58A92D73" w14:textId="77777777" w:rsidR="00CE67B5" w:rsidRDefault="00CE67B5" w:rsidP="004E25DE">
            <w:proofErr w:type="spellStart"/>
            <w:r>
              <w:t>xxxxx</w:t>
            </w:r>
            <w:proofErr w:type="spellEnd"/>
          </w:p>
        </w:tc>
        <w:tc>
          <w:tcPr>
            <w:tcW w:w="1134" w:type="dxa"/>
          </w:tcPr>
          <w:p w14:paraId="6D41791B" w14:textId="77777777" w:rsidR="00CE67B5" w:rsidRDefault="00CE67B5" w:rsidP="004E25DE">
            <w:r>
              <w:t>?</w:t>
            </w:r>
          </w:p>
        </w:tc>
      </w:tr>
      <w:tr w:rsidR="00CE67B5" w14:paraId="7C149CA8" w14:textId="77777777" w:rsidTr="004E25DE">
        <w:tc>
          <w:tcPr>
            <w:tcW w:w="1376" w:type="dxa"/>
          </w:tcPr>
          <w:p w14:paraId="5942F5C5" w14:textId="77777777" w:rsidR="00CE67B5" w:rsidRDefault="00CE67B5" w:rsidP="004E25DE">
            <w:proofErr w:type="spellStart"/>
            <w:r>
              <w:t>yyyy</w:t>
            </w:r>
            <w:proofErr w:type="spellEnd"/>
          </w:p>
        </w:tc>
        <w:tc>
          <w:tcPr>
            <w:tcW w:w="1559" w:type="dxa"/>
          </w:tcPr>
          <w:p w14:paraId="78DB70D0" w14:textId="77777777" w:rsidR="00CE67B5" w:rsidRDefault="00CE67B5" w:rsidP="004E25DE">
            <w:proofErr w:type="spellStart"/>
            <w:r>
              <w:t>yyyy</w:t>
            </w:r>
            <w:proofErr w:type="spellEnd"/>
          </w:p>
        </w:tc>
        <w:tc>
          <w:tcPr>
            <w:tcW w:w="1134" w:type="dxa"/>
          </w:tcPr>
          <w:p w14:paraId="1583CB22" w14:textId="77777777" w:rsidR="00CE67B5" w:rsidRDefault="00CE67B5" w:rsidP="004E25DE">
            <w:r>
              <w:t>?</w:t>
            </w:r>
          </w:p>
        </w:tc>
      </w:tr>
    </w:tbl>
    <w:p w14:paraId="3DCAD9E9" w14:textId="77777777" w:rsidR="00CE67B5" w:rsidRDefault="00CE67B5" w:rsidP="00CE67B5"/>
    <w:p w14:paraId="2DDA74AA" w14:textId="044F53CB" w:rsidR="00CE67B5" w:rsidRDefault="00CE67B5" w:rsidP="00CE67B5">
      <w:pPr>
        <w:pStyle w:val="Heading2"/>
        <w:numPr>
          <w:ilvl w:val="0"/>
          <w:numId w:val="0"/>
        </w:numPr>
      </w:pPr>
      <w:r>
        <w:lastRenderedPageBreak/>
        <w:t>Tarefa 2</w:t>
      </w:r>
    </w:p>
    <w:p w14:paraId="276D0687" w14:textId="77777777" w:rsidR="00CE67B5" w:rsidRDefault="00CE67B5" w:rsidP="00CE67B5"/>
    <w:p w14:paraId="724E4E3D" w14:textId="1CA03001" w:rsidR="00CE67B5" w:rsidRDefault="00CE67B5" w:rsidP="00CE67B5">
      <w:r w:rsidRPr="00CE67B5">
        <w:t xml:space="preserve">Dado um </w:t>
      </w:r>
      <w:proofErr w:type="spellStart"/>
      <w:r w:rsidRPr="00CE67B5">
        <w:t>array</w:t>
      </w:r>
      <w:proofErr w:type="spellEnd"/>
      <w:r w:rsidRPr="00CE67B5">
        <w:t xml:space="preserve"> inteiro sem duplicidade, construa um algoritmo de uma árvore a partir das seguintes regras:</w:t>
      </w:r>
    </w:p>
    <w:p w14:paraId="12B626EC" w14:textId="06EB9250" w:rsidR="00CE67B5" w:rsidRDefault="00CE67B5" w:rsidP="00CE67B5">
      <w:pPr>
        <w:pStyle w:val="ListParagraph"/>
        <w:numPr>
          <w:ilvl w:val="0"/>
          <w:numId w:val="48"/>
        </w:numPr>
      </w:pPr>
      <w:r w:rsidRPr="00CE67B5">
        <w:t>A raiz da árvore deve ser o maior valor d</w:t>
      </w:r>
      <w:r>
        <w:t xml:space="preserve">o </w:t>
      </w:r>
      <w:proofErr w:type="spellStart"/>
      <w:r>
        <w:t>array</w:t>
      </w:r>
      <w:proofErr w:type="spellEnd"/>
    </w:p>
    <w:p w14:paraId="7D9C1961" w14:textId="721C6B5C" w:rsidR="00CE67B5" w:rsidRDefault="00CE67B5" w:rsidP="00CE67B5">
      <w:pPr>
        <w:pStyle w:val="ListParagraph"/>
        <w:numPr>
          <w:ilvl w:val="0"/>
          <w:numId w:val="48"/>
        </w:numPr>
      </w:pPr>
      <w:r w:rsidRPr="00CE67B5">
        <w:t>Os galhos da esquerda devem ser compostos somente por números à esquerda do valor raiz, na ordem decrescente</w:t>
      </w:r>
    </w:p>
    <w:p w14:paraId="474F8CE7" w14:textId="1C19C5F0" w:rsidR="00CE67B5" w:rsidRDefault="00CE67B5" w:rsidP="00CE67B5">
      <w:pPr>
        <w:pStyle w:val="ListParagraph"/>
        <w:numPr>
          <w:ilvl w:val="0"/>
          <w:numId w:val="48"/>
        </w:numPr>
      </w:pPr>
      <w:r w:rsidRPr="00CE67B5">
        <w:t>Os galhos da direita devem ser compostos somente por número à direita do valor raiz, na ordem decrescente</w:t>
      </w:r>
    </w:p>
    <w:p w14:paraId="0DF3813D" w14:textId="5CCC42DB" w:rsidR="00CE67B5" w:rsidRDefault="00CE67B5" w:rsidP="00CE67B5"/>
    <w:p w14:paraId="67D05115" w14:textId="5E3C3B63" w:rsidR="00CE67B5" w:rsidRDefault="00CE67B5" w:rsidP="00CE67B5">
      <w:r>
        <w:t xml:space="preserve">Você pode apresentar um algoritmo em </w:t>
      </w:r>
      <w:proofErr w:type="spellStart"/>
      <w:r>
        <w:t>pseudo-código</w:t>
      </w:r>
      <w:proofErr w:type="spellEnd"/>
      <w:r>
        <w:t xml:space="preserve"> ou em qualquer linguagem de programação moderna.</w:t>
      </w:r>
    </w:p>
    <w:p w14:paraId="4F59D282" w14:textId="381503FD" w:rsidR="00CE67B5" w:rsidRDefault="00CE67B5" w:rsidP="00CE67B5">
      <w:r>
        <w:t>Seu algoritmo deve ser capaz de resolver os dois cenários abaixo:</w:t>
      </w:r>
    </w:p>
    <w:p w14:paraId="1946D522" w14:textId="4D6B331F" w:rsidR="00CE67B5" w:rsidRDefault="00CE67B5" w:rsidP="00CE67B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9"/>
      </w:tblGrid>
      <w:tr w:rsidR="00CE67B5" w14:paraId="0D9A78A5" w14:textId="77777777" w:rsidTr="00CE67B5">
        <w:tc>
          <w:tcPr>
            <w:tcW w:w="5228" w:type="dxa"/>
          </w:tcPr>
          <w:p w14:paraId="12193F5B" w14:textId="77777777" w:rsidR="00CE67B5" w:rsidRDefault="00CE67B5" w:rsidP="00CE67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Cenario</w:t>
            </w:r>
            <w:proofErr w:type="spellEnd"/>
            <w:r>
              <w:rPr>
                <w:b/>
                <w:bCs/>
              </w:rPr>
              <w:t xml:space="preserve"> 1</w:t>
            </w:r>
          </w:p>
          <w:p w14:paraId="6DA0321D" w14:textId="77777777" w:rsidR="00CE67B5" w:rsidRDefault="00CE67B5" w:rsidP="00CE67B5">
            <w:proofErr w:type="spellStart"/>
            <w:r>
              <w:t>Array</w:t>
            </w:r>
            <w:proofErr w:type="spellEnd"/>
            <w:r>
              <w:t xml:space="preserve"> de entrada: </w:t>
            </w:r>
            <w:r w:rsidRPr="00CE67B5">
              <w:t>[3, 2, 1, 6, 0, 5]</w:t>
            </w:r>
          </w:p>
          <w:p w14:paraId="35AF7B3F" w14:textId="77777777" w:rsidR="00CE67B5" w:rsidRDefault="00CE67B5" w:rsidP="00CE67B5">
            <w:r>
              <w:t>Raiz: 6</w:t>
            </w:r>
          </w:p>
          <w:p w14:paraId="2817EB57" w14:textId="77777777" w:rsidR="00CE67B5" w:rsidRDefault="00CE67B5" w:rsidP="00CE67B5">
            <w:r>
              <w:t>Galhos da esquerda: 3, 2, 1</w:t>
            </w:r>
          </w:p>
          <w:p w14:paraId="38AC3F13" w14:textId="77777777" w:rsidR="00CE67B5" w:rsidRDefault="00CE67B5" w:rsidP="00CE67B5">
            <w:r>
              <w:t>Galhos da direita: 5, 0</w:t>
            </w:r>
          </w:p>
          <w:p w14:paraId="42FC86E8" w14:textId="77777777" w:rsidR="00CE67B5" w:rsidRDefault="00CE67B5" w:rsidP="00CE67B5">
            <w:r>
              <w:t xml:space="preserve">         6</w:t>
            </w:r>
          </w:p>
          <w:p w14:paraId="6CD0454D" w14:textId="77777777" w:rsidR="00CE67B5" w:rsidRDefault="00CE67B5" w:rsidP="00CE67B5">
            <w:r>
              <w:t xml:space="preserve">       /    \</w:t>
            </w:r>
          </w:p>
          <w:p w14:paraId="0CFF7EB5" w14:textId="77777777" w:rsidR="00CE67B5" w:rsidRDefault="00CE67B5" w:rsidP="00CE67B5">
            <w:r>
              <w:t xml:space="preserve">     3       5</w:t>
            </w:r>
          </w:p>
          <w:p w14:paraId="40AC903D" w14:textId="77777777" w:rsidR="00CE67B5" w:rsidRDefault="00CE67B5" w:rsidP="00CE67B5">
            <w:r>
              <w:t xml:space="preserve">    /          \</w:t>
            </w:r>
          </w:p>
          <w:p w14:paraId="37264DA0" w14:textId="77777777" w:rsidR="00CE67B5" w:rsidRDefault="00CE67B5" w:rsidP="00CE67B5">
            <w:r>
              <w:t xml:space="preserve">  2             0</w:t>
            </w:r>
          </w:p>
          <w:p w14:paraId="537CC851" w14:textId="77777777" w:rsidR="00CE67B5" w:rsidRDefault="00CE67B5" w:rsidP="00CE67B5">
            <w:r>
              <w:t xml:space="preserve"> /</w:t>
            </w:r>
          </w:p>
          <w:p w14:paraId="751DB96B" w14:textId="77777777" w:rsidR="00CE67B5" w:rsidRDefault="00CE67B5" w:rsidP="00CE67B5">
            <w:r>
              <w:t>1</w:t>
            </w:r>
          </w:p>
          <w:p w14:paraId="224C3021" w14:textId="77777777" w:rsidR="00CE67B5" w:rsidRDefault="00CE67B5" w:rsidP="00CE67B5"/>
        </w:tc>
        <w:tc>
          <w:tcPr>
            <w:tcW w:w="5229" w:type="dxa"/>
          </w:tcPr>
          <w:p w14:paraId="3E27625F" w14:textId="77777777" w:rsidR="00CE67B5" w:rsidRDefault="00CE67B5" w:rsidP="00CE67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Cenario</w:t>
            </w:r>
            <w:proofErr w:type="spellEnd"/>
            <w:r>
              <w:rPr>
                <w:b/>
                <w:bCs/>
              </w:rPr>
              <w:t xml:space="preserve"> 2</w:t>
            </w:r>
          </w:p>
          <w:p w14:paraId="07F5995A" w14:textId="77777777" w:rsidR="00CE67B5" w:rsidRDefault="00CE67B5" w:rsidP="00CE67B5">
            <w:proofErr w:type="spellStart"/>
            <w:r>
              <w:t>Array</w:t>
            </w:r>
            <w:proofErr w:type="spellEnd"/>
            <w:r>
              <w:t xml:space="preserve"> de entrada: </w:t>
            </w:r>
            <w:r w:rsidRPr="00CE67B5">
              <w:t>[7, 5, 13, 9, 1, 6, 4]</w:t>
            </w:r>
          </w:p>
          <w:p w14:paraId="7408C611" w14:textId="77777777" w:rsidR="00CE67B5" w:rsidRDefault="00CE67B5" w:rsidP="00CE67B5">
            <w:r>
              <w:t>Raiz: 13</w:t>
            </w:r>
          </w:p>
          <w:p w14:paraId="0FA3791C" w14:textId="77777777" w:rsidR="00CE67B5" w:rsidRDefault="00CE67B5" w:rsidP="00CE67B5">
            <w:r>
              <w:t>Galhos da esquerda: 7, 5</w:t>
            </w:r>
          </w:p>
          <w:p w14:paraId="0D69CF43" w14:textId="77777777" w:rsidR="00CE67B5" w:rsidRDefault="00CE67B5" w:rsidP="00CE67B5">
            <w:r>
              <w:t>Galhos da direita: 9, 6, 4, 1</w:t>
            </w:r>
          </w:p>
          <w:p w14:paraId="2F40F7A3" w14:textId="77777777" w:rsidR="00CE67B5" w:rsidRDefault="00CE67B5" w:rsidP="00CE67B5">
            <w:r>
              <w:t xml:space="preserve">       13</w:t>
            </w:r>
          </w:p>
          <w:p w14:paraId="6A68E7D4" w14:textId="77777777" w:rsidR="00CE67B5" w:rsidRDefault="00CE67B5" w:rsidP="00CE67B5">
            <w:r>
              <w:t xml:space="preserve">     /     \</w:t>
            </w:r>
          </w:p>
          <w:p w14:paraId="55929205" w14:textId="77777777" w:rsidR="00CE67B5" w:rsidRDefault="00CE67B5" w:rsidP="00CE67B5">
            <w:r>
              <w:t xml:space="preserve">   7        9</w:t>
            </w:r>
          </w:p>
          <w:p w14:paraId="72F8BA22" w14:textId="77777777" w:rsidR="00CE67B5" w:rsidRDefault="00CE67B5" w:rsidP="00CE67B5">
            <w:r>
              <w:t xml:space="preserve">  /           \</w:t>
            </w:r>
          </w:p>
          <w:p w14:paraId="4B098EE8" w14:textId="77777777" w:rsidR="00CE67B5" w:rsidRDefault="00CE67B5" w:rsidP="00CE67B5">
            <w:r>
              <w:t>5              6</w:t>
            </w:r>
          </w:p>
          <w:p w14:paraId="48BC2B21" w14:textId="77777777" w:rsidR="00CE67B5" w:rsidRDefault="00CE67B5" w:rsidP="00CE67B5">
            <w:r>
              <w:t xml:space="preserve">                  \</w:t>
            </w:r>
          </w:p>
          <w:p w14:paraId="75CF6A73" w14:textId="77777777" w:rsidR="00CE67B5" w:rsidRDefault="00CE67B5" w:rsidP="00CE67B5">
            <w:r>
              <w:t xml:space="preserve">                    4</w:t>
            </w:r>
          </w:p>
          <w:p w14:paraId="3133B956" w14:textId="77777777" w:rsidR="00CE67B5" w:rsidRDefault="00CE67B5" w:rsidP="00CE67B5">
            <w:r>
              <w:t xml:space="preserve">                      \</w:t>
            </w:r>
          </w:p>
          <w:p w14:paraId="2859DFF3" w14:textId="77777777" w:rsidR="00CE67B5" w:rsidRPr="00CE67B5" w:rsidRDefault="00CE67B5" w:rsidP="00CE67B5">
            <w:r>
              <w:t xml:space="preserve">                        1</w:t>
            </w:r>
          </w:p>
          <w:p w14:paraId="5FDF1E4E" w14:textId="77777777" w:rsidR="00CE67B5" w:rsidRDefault="00CE67B5" w:rsidP="00CE67B5"/>
        </w:tc>
      </w:tr>
    </w:tbl>
    <w:p w14:paraId="249507D3" w14:textId="77777777" w:rsidR="00CE67B5" w:rsidRDefault="00CE67B5" w:rsidP="00CE67B5"/>
    <w:p w14:paraId="3D0BF56A" w14:textId="0ED2BA48" w:rsidR="00CE67B5" w:rsidRDefault="00CE67B5" w:rsidP="00CE67B5"/>
    <w:p w14:paraId="06057201" w14:textId="19F33A1A" w:rsidR="00CE67B5" w:rsidRDefault="00CE67B5" w:rsidP="00CE67B5"/>
    <w:sectPr w:rsidR="00CE67B5" w:rsidSect="00037FCF">
      <w:headerReference w:type="default" r:id="rId12"/>
      <w:footerReference w:type="default" r:id="rId13"/>
      <w:pgSz w:w="11907" w:h="16840" w:code="9"/>
      <w:pgMar w:top="1560" w:right="720" w:bottom="720" w:left="720" w:header="73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D3684" w14:textId="77777777" w:rsidR="002B3BD6" w:rsidRDefault="002B3BD6">
      <w:r>
        <w:separator/>
      </w:r>
    </w:p>
  </w:endnote>
  <w:endnote w:type="continuationSeparator" w:id="0">
    <w:p w14:paraId="5F3E7455" w14:textId="77777777" w:rsidR="002B3BD6" w:rsidRDefault="002B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22" w:type="dxa"/>
      <w:tblInd w:w="-567" w:type="dxa"/>
      <w:tblCellMar>
        <w:top w:w="58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300"/>
      <w:gridCol w:w="6153"/>
      <w:gridCol w:w="869"/>
    </w:tblGrid>
    <w:tr w:rsidR="00041955" w:rsidRPr="00310A38" w14:paraId="718512B9" w14:textId="77777777" w:rsidTr="0001003A">
      <w:trPr>
        <w:trHeight w:val="889"/>
      </w:trPr>
      <w:tc>
        <w:tcPr>
          <w:tcW w:w="2314" w:type="dxa"/>
        </w:tcPr>
        <w:p w14:paraId="258A9729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2"/>
            </w:rPr>
          </w:pPr>
          <w:r>
            <w:rPr>
              <w:rStyle w:val="PageNumber"/>
              <w:rFonts w:ascii="Calibri" w:hAnsi="Calibri"/>
              <w:b/>
              <w:color w:val="595959"/>
              <w:sz w:val="12"/>
            </w:rPr>
            <w:t>Centro de Negócios</w:t>
          </w:r>
        </w:p>
        <w:p w14:paraId="50D5D40A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>Rua Flórida, 1670</w:t>
          </w:r>
          <w:r>
            <w:rPr>
              <w:rStyle w:val="PageNumber"/>
              <w:rFonts w:ascii="Calibri" w:hAnsi="Calibri"/>
              <w:color w:val="595959"/>
              <w:sz w:val="12"/>
            </w:rPr>
            <w:t xml:space="preserve"> - 9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>º andar</w:t>
          </w:r>
        </w:p>
        <w:p w14:paraId="36345CCC" w14:textId="77777777" w:rsidR="00041955" w:rsidRPr="00310A38" w:rsidRDefault="00041955" w:rsidP="00160DA4">
          <w:pPr>
            <w:pStyle w:val="Footer"/>
            <w:spacing w:line="288" w:lineRule="auto"/>
            <w:jc w:val="left"/>
            <w:rPr>
              <w:rStyle w:val="PageNumber"/>
              <w:rFonts w:ascii="Calibri" w:hAnsi="Calibri"/>
              <w:color w:val="595959"/>
              <w:sz w:val="12"/>
            </w:rPr>
          </w:pPr>
          <w:r>
            <w:rPr>
              <w:rStyle w:val="PageNumber"/>
              <w:rFonts w:ascii="Calibri" w:hAnsi="Calibri"/>
              <w:color w:val="595959"/>
              <w:sz w:val="12"/>
            </w:rPr>
            <w:t>CEP 04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>565</w:t>
          </w:r>
          <w:r>
            <w:rPr>
              <w:rStyle w:val="PageNumber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001 </w:t>
          </w:r>
          <w:r>
            <w:rPr>
              <w:rStyle w:val="PageNumber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Brooklin </w:t>
          </w:r>
          <w:r>
            <w:rPr>
              <w:rStyle w:val="PageNumber"/>
              <w:rFonts w:ascii="Calibri" w:hAnsi="Calibri"/>
              <w:color w:val="595959"/>
              <w:sz w:val="12"/>
            </w:rPr>
            <w:t>Novo</w:t>
          </w:r>
          <w:r>
            <w:rPr>
              <w:rStyle w:val="PageNumber"/>
              <w:rFonts w:ascii="Calibri" w:hAnsi="Calibri"/>
              <w:color w:val="595959"/>
              <w:sz w:val="12"/>
            </w:rPr>
            <w:br/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São Paulo </w:t>
          </w:r>
          <w:r>
            <w:rPr>
              <w:rStyle w:val="PageNumber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SP</w:t>
          </w:r>
        </w:p>
        <w:p w14:paraId="11D8DDCC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8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Fone: (11) 2106-3300 </w:t>
          </w:r>
        </w:p>
      </w:tc>
      <w:tc>
        <w:tcPr>
          <w:tcW w:w="6198" w:type="dxa"/>
        </w:tcPr>
        <w:p w14:paraId="47C18CDD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2"/>
            </w:rPr>
          </w:pPr>
          <w:r>
            <w:rPr>
              <w:rStyle w:val="PageNumber"/>
              <w:rFonts w:ascii="Calibri" w:hAnsi="Calibri"/>
              <w:b/>
              <w:color w:val="595959"/>
              <w:sz w:val="12"/>
            </w:rPr>
            <w:t>Centro de Tecnologia</w:t>
          </w:r>
        </w:p>
        <w:p w14:paraId="6745C523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>
            <w:rPr>
              <w:rStyle w:val="PageNumber"/>
              <w:rFonts w:ascii="Calibri" w:hAnsi="Calibri"/>
              <w:color w:val="595959"/>
              <w:sz w:val="12"/>
            </w:rPr>
            <w:t xml:space="preserve">Rod. SC 401, nº 8.600 – </w:t>
          </w:r>
          <w:proofErr w:type="spellStart"/>
          <w:r>
            <w:rPr>
              <w:rStyle w:val="PageNumber"/>
              <w:rFonts w:ascii="Calibri" w:hAnsi="Calibri"/>
              <w:color w:val="595959"/>
              <w:sz w:val="12"/>
            </w:rPr>
            <w:t>cj</w:t>
          </w:r>
          <w:proofErr w:type="spellEnd"/>
          <w:r>
            <w:rPr>
              <w:rStyle w:val="PageNumber"/>
              <w:rFonts w:ascii="Calibri" w:hAnsi="Calibri"/>
              <w:color w:val="595959"/>
              <w:sz w:val="12"/>
            </w:rPr>
            <w:t>. 102</w:t>
          </w:r>
        </w:p>
        <w:p w14:paraId="7AA8BB29" w14:textId="77777777" w:rsidR="00041955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CEP </w:t>
          </w:r>
          <w:r>
            <w:rPr>
              <w:rStyle w:val="PageNumber"/>
              <w:rFonts w:ascii="Calibri" w:hAnsi="Calibri"/>
              <w:color w:val="595959"/>
              <w:sz w:val="12"/>
            </w:rPr>
            <w:t>88.050-000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PageNumber"/>
              <w:rFonts w:ascii="Calibri" w:hAnsi="Calibri"/>
              <w:color w:val="595959"/>
              <w:sz w:val="12"/>
            </w:rPr>
            <w:t>–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PageNumber"/>
              <w:rFonts w:ascii="Calibri" w:hAnsi="Calibri"/>
              <w:color w:val="595959"/>
              <w:sz w:val="12"/>
            </w:rPr>
            <w:t>Santo Antônio de Lisboa</w:t>
          </w: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 </w:t>
          </w:r>
        </w:p>
        <w:p w14:paraId="3620FFDE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2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>Florianópolis – SC</w:t>
          </w:r>
        </w:p>
        <w:p w14:paraId="2B04B7C0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8"/>
            </w:rPr>
          </w:pPr>
          <w:r w:rsidRPr="00310A38">
            <w:rPr>
              <w:rStyle w:val="PageNumber"/>
              <w:rFonts w:ascii="Calibri" w:hAnsi="Calibri"/>
              <w:color w:val="595959"/>
              <w:sz w:val="12"/>
            </w:rPr>
            <w:t xml:space="preserve">Fone: (48) 2106-7800 </w:t>
          </w:r>
        </w:p>
      </w:tc>
      <w:tc>
        <w:tcPr>
          <w:tcW w:w="810" w:type="dxa"/>
        </w:tcPr>
        <w:p w14:paraId="6F09FAE4" w14:textId="77777777" w:rsidR="00041955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</w:pPr>
          <w:r>
            <w:rPr>
              <w:b/>
              <w:noProof/>
              <w:color w:val="595959"/>
              <w:sz w:val="13"/>
              <w:szCs w:val="13"/>
              <w:lang w:eastAsia="pt-BR"/>
            </w:rPr>
            <w:drawing>
              <wp:anchor distT="0" distB="0" distL="114300" distR="114300" simplePos="0" relativeHeight="251657728" behindDoc="1" locked="0" layoutInCell="1" allowOverlap="1" wp14:anchorId="1185858E" wp14:editId="4A615D38">
                <wp:simplePos x="0" y="0"/>
                <wp:positionH relativeFrom="column">
                  <wp:posOffset>471805</wp:posOffset>
                </wp:positionH>
                <wp:positionV relativeFrom="paragraph">
                  <wp:posOffset>-15240</wp:posOffset>
                </wp:positionV>
                <wp:extent cx="866775" cy="661035"/>
                <wp:effectExtent l="19050" t="0" r="9525" b="0"/>
                <wp:wrapNone/>
                <wp:docPr id="24" name="Picture 0" descr="papel_timbr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papel_timbr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61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CEAFB3B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</w:pP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instrText xml:space="preserve"> DATE \@ "d/M/yyyy" </w:instrTex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CE67B5">
            <w:rPr>
              <w:rStyle w:val="PageNumber"/>
              <w:rFonts w:ascii="Calibri" w:hAnsi="Calibri"/>
              <w:b/>
              <w:noProof/>
              <w:color w:val="595959"/>
              <w:sz w:val="13"/>
              <w:szCs w:val="13"/>
            </w:rPr>
            <w:t>10/12/2020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  <w:p w14:paraId="0DB4F0C3" w14:textId="77777777" w:rsidR="00041955" w:rsidRPr="00310A38" w:rsidRDefault="00041955" w:rsidP="009A2CC5">
          <w:pPr>
            <w:pStyle w:val="Footer"/>
            <w:spacing w:line="288" w:lineRule="auto"/>
            <w:rPr>
              <w:rStyle w:val="PageNumber"/>
              <w:rFonts w:ascii="Calibri" w:hAnsi="Calibri"/>
              <w:color w:val="595959"/>
              <w:sz w:val="18"/>
            </w:rPr>
          </w:pP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instrText xml:space="preserve"> PAGE </w:instrTex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PageNumber"/>
              <w:rFonts w:ascii="Calibri" w:hAnsi="Calibri"/>
              <w:b/>
              <w:noProof/>
              <w:color w:val="595959"/>
              <w:sz w:val="13"/>
              <w:szCs w:val="13"/>
            </w:rPr>
            <w:t>6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t>/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instrText xml:space="preserve"> NUMPAGES </w:instrTex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PageNumber"/>
              <w:rFonts w:ascii="Calibri" w:hAnsi="Calibri"/>
              <w:b/>
              <w:noProof/>
              <w:color w:val="595959"/>
              <w:sz w:val="13"/>
              <w:szCs w:val="13"/>
            </w:rPr>
            <w:t>7</w:t>
          </w:r>
          <w:r w:rsidRPr="00310A38">
            <w:rPr>
              <w:rStyle w:val="PageNumber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</w:tc>
    </w:tr>
  </w:tbl>
  <w:p w14:paraId="192C31A7" w14:textId="77777777" w:rsidR="00041955" w:rsidRPr="00616889" w:rsidRDefault="00041955" w:rsidP="0001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CA5F5" w14:textId="77777777" w:rsidR="002B3BD6" w:rsidRDefault="002B3BD6">
      <w:r>
        <w:separator/>
      </w:r>
    </w:p>
  </w:footnote>
  <w:footnote w:type="continuationSeparator" w:id="0">
    <w:p w14:paraId="6506EBFA" w14:textId="77777777" w:rsidR="002B3BD6" w:rsidRDefault="002B3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8CFFD" w14:textId="77777777" w:rsidR="00041955" w:rsidRDefault="00041955">
    <w:pPr>
      <w:pStyle w:val="Head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3262861" wp14:editId="59E7D45F">
          <wp:simplePos x="0" y="0"/>
          <wp:positionH relativeFrom="column">
            <wp:posOffset>5780610</wp:posOffset>
          </wp:positionH>
          <wp:positionV relativeFrom="page">
            <wp:posOffset>359471</wp:posOffset>
          </wp:positionV>
          <wp:extent cx="895350" cy="466725"/>
          <wp:effectExtent l="0" t="0" r="0" b="9525"/>
          <wp:wrapNone/>
          <wp:docPr id="22" name="Picture 5" descr="aaaaaaaa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aaaaaaa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2DCB3720" wp14:editId="680E8EB4">
          <wp:extent cx="1552575" cy="323850"/>
          <wp:effectExtent l="19050" t="0" r="9525" b="0"/>
          <wp:docPr id="23" name="Picture 23" descr="C:\Users\Adriana\Pictures\Marca_Paradigma_limpaCMYK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riana\Pictures\Marca_Paradigma_limpaCMYK_jp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CBE6E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AD81B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93D78"/>
    <w:multiLevelType w:val="hybridMultilevel"/>
    <w:tmpl w:val="3DF0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500C"/>
    <w:multiLevelType w:val="multilevel"/>
    <w:tmpl w:val="A76C7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674710"/>
    <w:multiLevelType w:val="hybridMultilevel"/>
    <w:tmpl w:val="B574A8C2"/>
    <w:lvl w:ilvl="0" w:tplc="C60EB4F6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845EA0"/>
    <w:multiLevelType w:val="singleLevel"/>
    <w:tmpl w:val="A0F0A86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11691B89"/>
    <w:multiLevelType w:val="hybridMultilevel"/>
    <w:tmpl w:val="068C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E5D49"/>
    <w:multiLevelType w:val="hybridMultilevel"/>
    <w:tmpl w:val="E6ACECD0"/>
    <w:lvl w:ilvl="0" w:tplc="0416000B">
      <w:start w:val="1"/>
      <w:numFmt w:val="bullet"/>
      <w:lvlText w:val=""/>
      <w:lvlJc w:val="left"/>
      <w:pPr>
        <w:ind w:left="26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8" w15:restartNumberingAfterBreak="0">
    <w:nsid w:val="16DB145B"/>
    <w:multiLevelType w:val="hybridMultilevel"/>
    <w:tmpl w:val="5B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16B"/>
    <w:multiLevelType w:val="hybridMultilevel"/>
    <w:tmpl w:val="C20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D5C18"/>
    <w:multiLevelType w:val="hybridMultilevel"/>
    <w:tmpl w:val="B9104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F304EB"/>
    <w:multiLevelType w:val="hybridMultilevel"/>
    <w:tmpl w:val="9198E4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0257C8"/>
    <w:multiLevelType w:val="hybridMultilevel"/>
    <w:tmpl w:val="AC3E4FD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E64B49"/>
    <w:multiLevelType w:val="hybridMultilevel"/>
    <w:tmpl w:val="D2D6E90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A0268F"/>
    <w:multiLevelType w:val="hybridMultilevel"/>
    <w:tmpl w:val="BF023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2949"/>
    <w:multiLevelType w:val="hybridMultilevel"/>
    <w:tmpl w:val="3822FE10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6" w15:restartNumberingAfterBreak="0">
    <w:nsid w:val="24213846"/>
    <w:multiLevelType w:val="hybridMultilevel"/>
    <w:tmpl w:val="F034BDDA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A02AD7"/>
    <w:multiLevelType w:val="hybridMultilevel"/>
    <w:tmpl w:val="E0EC7F94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27536569"/>
    <w:multiLevelType w:val="hybridMultilevel"/>
    <w:tmpl w:val="FD6A7B6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2FE4"/>
    <w:multiLevelType w:val="multilevel"/>
    <w:tmpl w:val="1AAC92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7511F6"/>
    <w:multiLevelType w:val="hybridMultilevel"/>
    <w:tmpl w:val="7E8EB36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39B50635"/>
    <w:multiLevelType w:val="hybridMultilevel"/>
    <w:tmpl w:val="AC82A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1272F"/>
    <w:multiLevelType w:val="hybridMultilevel"/>
    <w:tmpl w:val="D2C0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E12CF"/>
    <w:multiLevelType w:val="hybridMultilevel"/>
    <w:tmpl w:val="88A82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226A3"/>
    <w:multiLevelType w:val="multilevel"/>
    <w:tmpl w:val="89F876C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7BB1638"/>
    <w:multiLevelType w:val="multilevel"/>
    <w:tmpl w:val="51A46C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B117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CA3758"/>
    <w:multiLevelType w:val="hybridMultilevel"/>
    <w:tmpl w:val="A24E0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C537E"/>
    <w:multiLevelType w:val="hybridMultilevel"/>
    <w:tmpl w:val="F86E6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F1700"/>
    <w:multiLevelType w:val="hybridMultilevel"/>
    <w:tmpl w:val="76BC9A18"/>
    <w:lvl w:ilvl="0" w:tplc="0416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51D75E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373570"/>
    <w:multiLevelType w:val="hybridMultilevel"/>
    <w:tmpl w:val="1C86BF5C"/>
    <w:lvl w:ilvl="0" w:tplc="0416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57831134"/>
    <w:multiLevelType w:val="hybridMultilevel"/>
    <w:tmpl w:val="83D29996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3" w15:restartNumberingAfterBreak="0">
    <w:nsid w:val="58C71B88"/>
    <w:multiLevelType w:val="hybridMultilevel"/>
    <w:tmpl w:val="E7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91542"/>
    <w:multiLevelType w:val="hybridMultilevel"/>
    <w:tmpl w:val="AE7E8A2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31DBF"/>
    <w:multiLevelType w:val="hybridMultilevel"/>
    <w:tmpl w:val="9D04154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647C3EAC"/>
    <w:multiLevelType w:val="hybridMultilevel"/>
    <w:tmpl w:val="281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E34D7"/>
    <w:multiLevelType w:val="hybridMultilevel"/>
    <w:tmpl w:val="43F2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91D34"/>
    <w:multiLevelType w:val="hybridMultilevel"/>
    <w:tmpl w:val="37C86C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026EF"/>
    <w:multiLevelType w:val="hybridMultilevel"/>
    <w:tmpl w:val="6E84235E"/>
    <w:lvl w:ilvl="0" w:tplc="04160001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85C99"/>
    <w:multiLevelType w:val="hybridMultilevel"/>
    <w:tmpl w:val="5A5ACA3E"/>
    <w:lvl w:ilvl="0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41" w15:restartNumberingAfterBreak="0">
    <w:nsid w:val="6B5D2626"/>
    <w:multiLevelType w:val="hybridMultilevel"/>
    <w:tmpl w:val="2BC6C95C"/>
    <w:lvl w:ilvl="0" w:tplc="4768D2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CE44AD"/>
    <w:multiLevelType w:val="multilevel"/>
    <w:tmpl w:val="CFE074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0720315"/>
    <w:multiLevelType w:val="multilevel"/>
    <w:tmpl w:val="D480DC3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07750F4"/>
    <w:multiLevelType w:val="hybridMultilevel"/>
    <w:tmpl w:val="766CB3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E3FBA"/>
    <w:multiLevelType w:val="hybridMultilevel"/>
    <w:tmpl w:val="11C40880"/>
    <w:lvl w:ilvl="0" w:tplc="04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6" w15:restartNumberingAfterBreak="0">
    <w:nsid w:val="7C7152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064DB6"/>
    <w:multiLevelType w:val="multilevel"/>
    <w:tmpl w:val="E318AC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4"/>
  </w:num>
  <w:num w:numId="6">
    <w:abstractNumId w:val="37"/>
  </w:num>
  <w:num w:numId="7">
    <w:abstractNumId w:val="4"/>
  </w:num>
  <w:num w:numId="8">
    <w:abstractNumId w:val="20"/>
  </w:num>
  <w:num w:numId="9">
    <w:abstractNumId w:val="16"/>
  </w:num>
  <w:num w:numId="10">
    <w:abstractNumId w:val="32"/>
  </w:num>
  <w:num w:numId="11">
    <w:abstractNumId w:val="31"/>
  </w:num>
  <w:num w:numId="12">
    <w:abstractNumId w:val="15"/>
  </w:num>
  <w:num w:numId="13">
    <w:abstractNumId w:val="28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36"/>
  </w:num>
  <w:num w:numId="20">
    <w:abstractNumId w:val="45"/>
  </w:num>
  <w:num w:numId="21">
    <w:abstractNumId w:val="23"/>
  </w:num>
  <w:num w:numId="22">
    <w:abstractNumId w:val="22"/>
  </w:num>
  <w:num w:numId="23">
    <w:abstractNumId w:val="17"/>
  </w:num>
  <w:num w:numId="24">
    <w:abstractNumId w:val="35"/>
  </w:num>
  <w:num w:numId="25">
    <w:abstractNumId w:val="29"/>
  </w:num>
  <w:num w:numId="26">
    <w:abstractNumId w:val="6"/>
  </w:num>
  <w:num w:numId="27">
    <w:abstractNumId w:val="11"/>
  </w:num>
  <w:num w:numId="28">
    <w:abstractNumId w:val="40"/>
  </w:num>
  <w:num w:numId="29">
    <w:abstractNumId w:val="38"/>
  </w:num>
  <w:num w:numId="30">
    <w:abstractNumId w:val="7"/>
  </w:num>
  <w:num w:numId="31">
    <w:abstractNumId w:val="33"/>
  </w:num>
  <w:num w:numId="32">
    <w:abstractNumId w:val="19"/>
  </w:num>
  <w:num w:numId="33">
    <w:abstractNumId w:val="42"/>
  </w:num>
  <w:num w:numId="34">
    <w:abstractNumId w:val="43"/>
  </w:num>
  <w:num w:numId="35">
    <w:abstractNumId w:val="25"/>
  </w:num>
  <w:num w:numId="36">
    <w:abstractNumId w:val="47"/>
  </w:num>
  <w:num w:numId="37">
    <w:abstractNumId w:val="46"/>
  </w:num>
  <w:num w:numId="38">
    <w:abstractNumId w:val="26"/>
  </w:num>
  <w:num w:numId="39">
    <w:abstractNumId w:val="30"/>
  </w:num>
  <w:num w:numId="40">
    <w:abstractNumId w:val="41"/>
  </w:num>
  <w:num w:numId="41">
    <w:abstractNumId w:val="44"/>
  </w:num>
  <w:num w:numId="42">
    <w:abstractNumId w:val="18"/>
  </w:num>
  <w:num w:numId="43">
    <w:abstractNumId w:val="34"/>
  </w:num>
  <w:num w:numId="44">
    <w:abstractNumId w:val="21"/>
  </w:num>
  <w:num w:numId="45">
    <w:abstractNumId w:val="27"/>
  </w:num>
  <w:num w:numId="46">
    <w:abstractNumId w:val="14"/>
  </w:num>
  <w:num w:numId="47">
    <w:abstractNumId w:val="2"/>
  </w:num>
  <w:num w:numId="48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B5"/>
    <w:rsid w:val="000004E2"/>
    <w:rsid w:val="00000B6A"/>
    <w:rsid w:val="000025F6"/>
    <w:rsid w:val="00002F82"/>
    <w:rsid w:val="000047BF"/>
    <w:rsid w:val="0000491E"/>
    <w:rsid w:val="000049D3"/>
    <w:rsid w:val="00004E6A"/>
    <w:rsid w:val="00005DF3"/>
    <w:rsid w:val="0000647F"/>
    <w:rsid w:val="00006697"/>
    <w:rsid w:val="00006B7F"/>
    <w:rsid w:val="00007387"/>
    <w:rsid w:val="00007B01"/>
    <w:rsid w:val="0001003A"/>
    <w:rsid w:val="000102F7"/>
    <w:rsid w:val="000103B8"/>
    <w:rsid w:val="00010B3D"/>
    <w:rsid w:val="00010E5C"/>
    <w:rsid w:val="00010EC0"/>
    <w:rsid w:val="0001161D"/>
    <w:rsid w:val="00011AC6"/>
    <w:rsid w:val="00012003"/>
    <w:rsid w:val="00012DB3"/>
    <w:rsid w:val="00012F57"/>
    <w:rsid w:val="00013103"/>
    <w:rsid w:val="000132B0"/>
    <w:rsid w:val="000132E0"/>
    <w:rsid w:val="00013ADA"/>
    <w:rsid w:val="00013D9E"/>
    <w:rsid w:val="0001407D"/>
    <w:rsid w:val="0001454A"/>
    <w:rsid w:val="00014867"/>
    <w:rsid w:val="000154E8"/>
    <w:rsid w:val="00015968"/>
    <w:rsid w:val="00016F85"/>
    <w:rsid w:val="00017583"/>
    <w:rsid w:val="00017A45"/>
    <w:rsid w:val="00017CF4"/>
    <w:rsid w:val="00017F10"/>
    <w:rsid w:val="0002010B"/>
    <w:rsid w:val="00021A2B"/>
    <w:rsid w:val="0002218A"/>
    <w:rsid w:val="000224BC"/>
    <w:rsid w:val="000227CC"/>
    <w:rsid w:val="000227E6"/>
    <w:rsid w:val="00022B2A"/>
    <w:rsid w:val="000237B1"/>
    <w:rsid w:val="000242A2"/>
    <w:rsid w:val="00024859"/>
    <w:rsid w:val="00024E4C"/>
    <w:rsid w:val="00025313"/>
    <w:rsid w:val="000258CA"/>
    <w:rsid w:val="00025D57"/>
    <w:rsid w:val="00027222"/>
    <w:rsid w:val="00027BF1"/>
    <w:rsid w:val="000300E2"/>
    <w:rsid w:val="00030289"/>
    <w:rsid w:val="000304A3"/>
    <w:rsid w:val="00030AC3"/>
    <w:rsid w:val="00030D67"/>
    <w:rsid w:val="00031A04"/>
    <w:rsid w:val="00032131"/>
    <w:rsid w:val="00033568"/>
    <w:rsid w:val="00033A73"/>
    <w:rsid w:val="00033B17"/>
    <w:rsid w:val="0003493D"/>
    <w:rsid w:val="00034FED"/>
    <w:rsid w:val="0003789A"/>
    <w:rsid w:val="000378C8"/>
    <w:rsid w:val="000379D2"/>
    <w:rsid w:val="00037FCF"/>
    <w:rsid w:val="0004072F"/>
    <w:rsid w:val="000418D4"/>
    <w:rsid w:val="00041955"/>
    <w:rsid w:val="00041A23"/>
    <w:rsid w:val="00042112"/>
    <w:rsid w:val="00042816"/>
    <w:rsid w:val="00043520"/>
    <w:rsid w:val="0004369A"/>
    <w:rsid w:val="0004421D"/>
    <w:rsid w:val="00044AC7"/>
    <w:rsid w:val="00045038"/>
    <w:rsid w:val="00045694"/>
    <w:rsid w:val="00045FA0"/>
    <w:rsid w:val="0004628C"/>
    <w:rsid w:val="000464ED"/>
    <w:rsid w:val="000468BA"/>
    <w:rsid w:val="00046BBC"/>
    <w:rsid w:val="00047188"/>
    <w:rsid w:val="00050D89"/>
    <w:rsid w:val="0005201F"/>
    <w:rsid w:val="00052861"/>
    <w:rsid w:val="00052873"/>
    <w:rsid w:val="00052BB8"/>
    <w:rsid w:val="000546A8"/>
    <w:rsid w:val="00054CB6"/>
    <w:rsid w:val="0005524D"/>
    <w:rsid w:val="00055B0F"/>
    <w:rsid w:val="00057790"/>
    <w:rsid w:val="00057EFE"/>
    <w:rsid w:val="00057FFA"/>
    <w:rsid w:val="000605B3"/>
    <w:rsid w:val="000609CD"/>
    <w:rsid w:val="0006125C"/>
    <w:rsid w:val="00061690"/>
    <w:rsid w:val="00061C07"/>
    <w:rsid w:val="000628F9"/>
    <w:rsid w:val="00062C3A"/>
    <w:rsid w:val="000638EE"/>
    <w:rsid w:val="00064215"/>
    <w:rsid w:val="0006501E"/>
    <w:rsid w:val="000656B0"/>
    <w:rsid w:val="00065BE1"/>
    <w:rsid w:val="00066977"/>
    <w:rsid w:val="00067132"/>
    <w:rsid w:val="00067835"/>
    <w:rsid w:val="0006785D"/>
    <w:rsid w:val="000679E7"/>
    <w:rsid w:val="00067BEF"/>
    <w:rsid w:val="00071492"/>
    <w:rsid w:val="00071691"/>
    <w:rsid w:val="00072263"/>
    <w:rsid w:val="00072A41"/>
    <w:rsid w:val="00072AAA"/>
    <w:rsid w:val="000731AD"/>
    <w:rsid w:val="00073B0B"/>
    <w:rsid w:val="00074B6B"/>
    <w:rsid w:val="00075162"/>
    <w:rsid w:val="00075CD0"/>
    <w:rsid w:val="00076480"/>
    <w:rsid w:val="00076F0C"/>
    <w:rsid w:val="00077095"/>
    <w:rsid w:val="0007740C"/>
    <w:rsid w:val="00077468"/>
    <w:rsid w:val="00077623"/>
    <w:rsid w:val="00080205"/>
    <w:rsid w:val="00080E53"/>
    <w:rsid w:val="0008178B"/>
    <w:rsid w:val="0008267B"/>
    <w:rsid w:val="000828FC"/>
    <w:rsid w:val="00082D0A"/>
    <w:rsid w:val="000835E0"/>
    <w:rsid w:val="00083D32"/>
    <w:rsid w:val="0008446E"/>
    <w:rsid w:val="0008453C"/>
    <w:rsid w:val="0008496A"/>
    <w:rsid w:val="000855CC"/>
    <w:rsid w:val="00085788"/>
    <w:rsid w:val="00087DE6"/>
    <w:rsid w:val="00090941"/>
    <w:rsid w:val="00090BD0"/>
    <w:rsid w:val="00090F07"/>
    <w:rsid w:val="0009115F"/>
    <w:rsid w:val="00094B59"/>
    <w:rsid w:val="000959F1"/>
    <w:rsid w:val="00095A8C"/>
    <w:rsid w:val="00096118"/>
    <w:rsid w:val="0009635B"/>
    <w:rsid w:val="00096674"/>
    <w:rsid w:val="0009730B"/>
    <w:rsid w:val="00097BAE"/>
    <w:rsid w:val="000A24B9"/>
    <w:rsid w:val="000A31A8"/>
    <w:rsid w:val="000A4605"/>
    <w:rsid w:val="000A4C8B"/>
    <w:rsid w:val="000A58E5"/>
    <w:rsid w:val="000A5D69"/>
    <w:rsid w:val="000A6D6E"/>
    <w:rsid w:val="000A6E25"/>
    <w:rsid w:val="000A70AA"/>
    <w:rsid w:val="000A70E8"/>
    <w:rsid w:val="000A7411"/>
    <w:rsid w:val="000B01A5"/>
    <w:rsid w:val="000B041C"/>
    <w:rsid w:val="000B1269"/>
    <w:rsid w:val="000B149A"/>
    <w:rsid w:val="000B173E"/>
    <w:rsid w:val="000B1821"/>
    <w:rsid w:val="000B1ECE"/>
    <w:rsid w:val="000B306A"/>
    <w:rsid w:val="000B336E"/>
    <w:rsid w:val="000B433E"/>
    <w:rsid w:val="000B6297"/>
    <w:rsid w:val="000B691E"/>
    <w:rsid w:val="000B73FF"/>
    <w:rsid w:val="000C0752"/>
    <w:rsid w:val="000C0F32"/>
    <w:rsid w:val="000C2365"/>
    <w:rsid w:val="000C2841"/>
    <w:rsid w:val="000C2C4F"/>
    <w:rsid w:val="000C2EE3"/>
    <w:rsid w:val="000C319A"/>
    <w:rsid w:val="000C34AA"/>
    <w:rsid w:val="000C34B4"/>
    <w:rsid w:val="000C3809"/>
    <w:rsid w:val="000C38E5"/>
    <w:rsid w:val="000C3919"/>
    <w:rsid w:val="000C3B9C"/>
    <w:rsid w:val="000C3FB3"/>
    <w:rsid w:val="000C4916"/>
    <w:rsid w:val="000C5248"/>
    <w:rsid w:val="000C54C2"/>
    <w:rsid w:val="000C5587"/>
    <w:rsid w:val="000C5704"/>
    <w:rsid w:val="000C5D9C"/>
    <w:rsid w:val="000C5E52"/>
    <w:rsid w:val="000C5F1E"/>
    <w:rsid w:val="000C61BA"/>
    <w:rsid w:val="000C639C"/>
    <w:rsid w:val="000C72FB"/>
    <w:rsid w:val="000C73CA"/>
    <w:rsid w:val="000C78F5"/>
    <w:rsid w:val="000C79E6"/>
    <w:rsid w:val="000D000E"/>
    <w:rsid w:val="000D1395"/>
    <w:rsid w:val="000D1667"/>
    <w:rsid w:val="000D18DB"/>
    <w:rsid w:val="000D1CFC"/>
    <w:rsid w:val="000D1D6B"/>
    <w:rsid w:val="000D3512"/>
    <w:rsid w:val="000D3543"/>
    <w:rsid w:val="000D3B36"/>
    <w:rsid w:val="000D3BEA"/>
    <w:rsid w:val="000D3D4F"/>
    <w:rsid w:val="000D3F8C"/>
    <w:rsid w:val="000D4269"/>
    <w:rsid w:val="000D4ADA"/>
    <w:rsid w:val="000D50E5"/>
    <w:rsid w:val="000D5A09"/>
    <w:rsid w:val="000D5AC3"/>
    <w:rsid w:val="000D5E7D"/>
    <w:rsid w:val="000D6C1B"/>
    <w:rsid w:val="000D7137"/>
    <w:rsid w:val="000D72CE"/>
    <w:rsid w:val="000D74AC"/>
    <w:rsid w:val="000D7673"/>
    <w:rsid w:val="000E02EF"/>
    <w:rsid w:val="000E1C1D"/>
    <w:rsid w:val="000E1DCA"/>
    <w:rsid w:val="000E2A96"/>
    <w:rsid w:val="000E2B57"/>
    <w:rsid w:val="000E330E"/>
    <w:rsid w:val="000E3A2D"/>
    <w:rsid w:val="000E4FCC"/>
    <w:rsid w:val="000E530B"/>
    <w:rsid w:val="000E6071"/>
    <w:rsid w:val="000E66C7"/>
    <w:rsid w:val="000E6980"/>
    <w:rsid w:val="000E6F3C"/>
    <w:rsid w:val="000F0694"/>
    <w:rsid w:val="000F0A77"/>
    <w:rsid w:val="000F0B02"/>
    <w:rsid w:val="000F10BD"/>
    <w:rsid w:val="000F1968"/>
    <w:rsid w:val="000F37D6"/>
    <w:rsid w:val="000F4A3E"/>
    <w:rsid w:val="000F4C80"/>
    <w:rsid w:val="000F523C"/>
    <w:rsid w:val="000F6484"/>
    <w:rsid w:val="000F66D4"/>
    <w:rsid w:val="000F6E8F"/>
    <w:rsid w:val="000F74E2"/>
    <w:rsid w:val="001012D2"/>
    <w:rsid w:val="001013F5"/>
    <w:rsid w:val="0010169D"/>
    <w:rsid w:val="00101A81"/>
    <w:rsid w:val="001030A6"/>
    <w:rsid w:val="0010375D"/>
    <w:rsid w:val="00103AAC"/>
    <w:rsid w:val="00103EED"/>
    <w:rsid w:val="001040E9"/>
    <w:rsid w:val="001047E9"/>
    <w:rsid w:val="0010631A"/>
    <w:rsid w:val="0010751A"/>
    <w:rsid w:val="00110C7D"/>
    <w:rsid w:val="0011164E"/>
    <w:rsid w:val="001124CF"/>
    <w:rsid w:val="001125F6"/>
    <w:rsid w:val="001129A2"/>
    <w:rsid w:val="00113649"/>
    <w:rsid w:val="001141FE"/>
    <w:rsid w:val="00115005"/>
    <w:rsid w:val="00115247"/>
    <w:rsid w:val="0011591A"/>
    <w:rsid w:val="00116752"/>
    <w:rsid w:val="001168D7"/>
    <w:rsid w:val="00116BE7"/>
    <w:rsid w:val="00120781"/>
    <w:rsid w:val="00120825"/>
    <w:rsid w:val="001216C5"/>
    <w:rsid w:val="00121FBB"/>
    <w:rsid w:val="0012207C"/>
    <w:rsid w:val="00122697"/>
    <w:rsid w:val="00122BD3"/>
    <w:rsid w:val="001231FE"/>
    <w:rsid w:val="00123AF6"/>
    <w:rsid w:val="00123D6A"/>
    <w:rsid w:val="00123DB7"/>
    <w:rsid w:val="0012425B"/>
    <w:rsid w:val="001252C0"/>
    <w:rsid w:val="00125FCC"/>
    <w:rsid w:val="001275E4"/>
    <w:rsid w:val="00130BC6"/>
    <w:rsid w:val="00132249"/>
    <w:rsid w:val="0013287F"/>
    <w:rsid w:val="001328AD"/>
    <w:rsid w:val="001329DB"/>
    <w:rsid w:val="00133293"/>
    <w:rsid w:val="00133D89"/>
    <w:rsid w:val="001340CC"/>
    <w:rsid w:val="001343B4"/>
    <w:rsid w:val="00134A10"/>
    <w:rsid w:val="00134FAC"/>
    <w:rsid w:val="00134FBD"/>
    <w:rsid w:val="0013514F"/>
    <w:rsid w:val="0013623E"/>
    <w:rsid w:val="00136D0A"/>
    <w:rsid w:val="00137467"/>
    <w:rsid w:val="001406B4"/>
    <w:rsid w:val="0014075A"/>
    <w:rsid w:val="00140A28"/>
    <w:rsid w:val="0014140F"/>
    <w:rsid w:val="00142A48"/>
    <w:rsid w:val="00143924"/>
    <w:rsid w:val="00143C70"/>
    <w:rsid w:val="00144E90"/>
    <w:rsid w:val="00146630"/>
    <w:rsid w:val="00146A63"/>
    <w:rsid w:val="00146FE9"/>
    <w:rsid w:val="00147BE2"/>
    <w:rsid w:val="001505D6"/>
    <w:rsid w:val="00150AC2"/>
    <w:rsid w:val="001515B5"/>
    <w:rsid w:val="001515F4"/>
    <w:rsid w:val="001519AD"/>
    <w:rsid w:val="0015214A"/>
    <w:rsid w:val="0015408A"/>
    <w:rsid w:val="001540A1"/>
    <w:rsid w:val="00154769"/>
    <w:rsid w:val="00154BC5"/>
    <w:rsid w:val="00155925"/>
    <w:rsid w:val="00156881"/>
    <w:rsid w:val="00156B9F"/>
    <w:rsid w:val="00156DFA"/>
    <w:rsid w:val="001573CF"/>
    <w:rsid w:val="0015789F"/>
    <w:rsid w:val="00157E60"/>
    <w:rsid w:val="00160172"/>
    <w:rsid w:val="00160DA4"/>
    <w:rsid w:val="00160EFE"/>
    <w:rsid w:val="0016208E"/>
    <w:rsid w:val="0016280B"/>
    <w:rsid w:val="00162B99"/>
    <w:rsid w:val="001631C7"/>
    <w:rsid w:val="00163D1E"/>
    <w:rsid w:val="001642F2"/>
    <w:rsid w:val="0016452C"/>
    <w:rsid w:val="00164833"/>
    <w:rsid w:val="001649DA"/>
    <w:rsid w:val="00164B33"/>
    <w:rsid w:val="00165655"/>
    <w:rsid w:val="001657F6"/>
    <w:rsid w:val="00166F53"/>
    <w:rsid w:val="0016740E"/>
    <w:rsid w:val="00167696"/>
    <w:rsid w:val="00167C78"/>
    <w:rsid w:val="00167C99"/>
    <w:rsid w:val="00167E0D"/>
    <w:rsid w:val="0017010B"/>
    <w:rsid w:val="001712D1"/>
    <w:rsid w:val="00171306"/>
    <w:rsid w:val="0017153F"/>
    <w:rsid w:val="0017171F"/>
    <w:rsid w:val="00172C5A"/>
    <w:rsid w:val="00173CA5"/>
    <w:rsid w:val="00173F1D"/>
    <w:rsid w:val="001747B0"/>
    <w:rsid w:val="00175C07"/>
    <w:rsid w:val="00176435"/>
    <w:rsid w:val="00176730"/>
    <w:rsid w:val="001804C1"/>
    <w:rsid w:val="0018077D"/>
    <w:rsid w:val="00181196"/>
    <w:rsid w:val="00181427"/>
    <w:rsid w:val="00181B56"/>
    <w:rsid w:val="00181D7F"/>
    <w:rsid w:val="001821EE"/>
    <w:rsid w:val="00182BB1"/>
    <w:rsid w:val="001834DF"/>
    <w:rsid w:val="00183AD4"/>
    <w:rsid w:val="00185F68"/>
    <w:rsid w:val="00186804"/>
    <w:rsid w:val="001873F6"/>
    <w:rsid w:val="00187BAC"/>
    <w:rsid w:val="001901E9"/>
    <w:rsid w:val="00191DC0"/>
    <w:rsid w:val="00191EAD"/>
    <w:rsid w:val="001920CC"/>
    <w:rsid w:val="0019274B"/>
    <w:rsid w:val="0019471B"/>
    <w:rsid w:val="0019486B"/>
    <w:rsid w:val="00194DAB"/>
    <w:rsid w:val="00195216"/>
    <w:rsid w:val="00195EE3"/>
    <w:rsid w:val="0019642D"/>
    <w:rsid w:val="00196FA1"/>
    <w:rsid w:val="0019785F"/>
    <w:rsid w:val="001A05BB"/>
    <w:rsid w:val="001A0E68"/>
    <w:rsid w:val="001A0F5C"/>
    <w:rsid w:val="001A1363"/>
    <w:rsid w:val="001A1668"/>
    <w:rsid w:val="001A233D"/>
    <w:rsid w:val="001A234F"/>
    <w:rsid w:val="001A2497"/>
    <w:rsid w:val="001A2700"/>
    <w:rsid w:val="001A2E02"/>
    <w:rsid w:val="001A3205"/>
    <w:rsid w:val="001A3DB3"/>
    <w:rsid w:val="001A42E9"/>
    <w:rsid w:val="001A447E"/>
    <w:rsid w:val="001A473D"/>
    <w:rsid w:val="001A47DD"/>
    <w:rsid w:val="001A47FE"/>
    <w:rsid w:val="001A5970"/>
    <w:rsid w:val="001A6491"/>
    <w:rsid w:val="001A64F1"/>
    <w:rsid w:val="001A6A55"/>
    <w:rsid w:val="001A6DC1"/>
    <w:rsid w:val="001A714B"/>
    <w:rsid w:val="001A7591"/>
    <w:rsid w:val="001A7BCE"/>
    <w:rsid w:val="001B0783"/>
    <w:rsid w:val="001B0879"/>
    <w:rsid w:val="001B0D43"/>
    <w:rsid w:val="001B16E3"/>
    <w:rsid w:val="001B188F"/>
    <w:rsid w:val="001B1C8F"/>
    <w:rsid w:val="001B216F"/>
    <w:rsid w:val="001B2374"/>
    <w:rsid w:val="001B2B31"/>
    <w:rsid w:val="001B3933"/>
    <w:rsid w:val="001B3C12"/>
    <w:rsid w:val="001B437E"/>
    <w:rsid w:val="001B4839"/>
    <w:rsid w:val="001B57C2"/>
    <w:rsid w:val="001B702E"/>
    <w:rsid w:val="001B76ED"/>
    <w:rsid w:val="001B76EF"/>
    <w:rsid w:val="001B7886"/>
    <w:rsid w:val="001B7F2A"/>
    <w:rsid w:val="001C013C"/>
    <w:rsid w:val="001C02EE"/>
    <w:rsid w:val="001C0697"/>
    <w:rsid w:val="001C1B16"/>
    <w:rsid w:val="001C1E11"/>
    <w:rsid w:val="001C271A"/>
    <w:rsid w:val="001C2CA5"/>
    <w:rsid w:val="001C3BDE"/>
    <w:rsid w:val="001C41BD"/>
    <w:rsid w:val="001C464F"/>
    <w:rsid w:val="001C49EA"/>
    <w:rsid w:val="001C5250"/>
    <w:rsid w:val="001C6959"/>
    <w:rsid w:val="001C7347"/>
    <w:rsid w:val="001C7787"/>
    <w:rsid w:val="001D169C"/>
    <w:rsid w:val="001D19C0"/>
    <w:rsid w:val="001D2153"/>
    <w:rsid w:val="001D290E"/>
    <w:rsid w:val="001D2925"/>
    <w:rsid w:val="001D2C2F"/>
    <w:rsid w:val="001D2EC6"/>
    <w:rsid w:val="001D320E"/>
    <w:rsid w:val="001D43F5"/>
    <w:rsid w:val="001D4420"/>
    <w:rsid w:val="001D47FA"/>
    <w:rsid w:val="001D51FA"/>
    <w:rsid w:val="001D5424"/>
    <w:rsid w:val="001D5936"/>
    <w:rsid w:val="001D66F6"/>
    <w:rsid w:val="001D679D"/>
    <w:rsid w:val="001D6A4F"/>
    <w:rsid w:val="001D732A"/>
    <w:rsid w:val="001D736C"/>
    <w:rsid w:val="001D7A39"/>
    <w:rsid w:val="001E117E"/>
    <w:rsid w:val="001E15BE"/>
    <w:rsid w:val="001E165C"/>
    <w:rsid w:val="001E16D1"/>
    <w:rsid w:val="001E2968"/>
    <w:rsid w:val="001E2B34"/>
    <w:rsid w:val="001E3565"/>
    <w:rsid w:val="001E3B84"/>
    <w:rsid w:val="001E3FE0"/>
    <w:rsid w:val="001E45A3"/>
    <w:rsid w:val="001E5067"/>
    <w:rsid w:val="001E5A50"/>
    <w:rsid w:val="001E5D07"/>
    <w:rsid w:val="001E5D6E"/>
    <w:rsid w:val="001E69C2"/>
    <w:rsid w:val="001E7BC1"/>
    <w:rsid w:val="001F0791"/>
    <w:rsid w:val="001F0967"/>
    <w:rsid w:val="001F0DAC"/>
    <w:rsid w:val="001F12BB"/>
    <w:rsid w:val="001F181F"/>
    <w:rsid w:val="001F18B0"/>
    <w:rsid w:val="001F25B9"/>
    <w:rsid w:val="001F2FE2"/>
    <w:rsid w:val="001F353D"/>
    <w:rsid w:val="001F3D73"/>
    <w:rsid w:val="001F4276"/>
    <w:rsid w:val="001F43F8"/>
    <w:rsid w:val="001F48C7"/>
    <w:rsid w:val="001F4A85"/>
    <w:rsid w:val="001F505A"/>
    <w:rsid w:val="001F52A2"/>
    <w:rsid w:val="001F53C3"/>
    <w:rsid w:val="001F59A7"/>
    <w:rsid w:val="001F6B2F"/>
    <w:rsid w:val="001F7A17"/>
    <w:rsid w:val="001F7B81"/>
    <w:rsid w:val="001F7D3E"/>
    <w:rsid w:val="00200315"/>
    <w:rsid w:val="00200813"/>
    <w:rsid w:val="0020094A"/>
    <w:rsid w:val="00200B1F"/>
    <w:rsid w:val="00200E1A"/>
    <w:rsid w:val="00201305"/>
    <w:rsid w:val="0020198D"/>
    <w:rsid w:val="00201F55"/>
    <w:rsid w:val="002021F3"/>
    <w:rsid w:val="0020266B"/>
    <w:rsid w:val="00202EB1"/>
    <w:rsid w:val="002037F9"/>
    <w:rsid w:val="002038AB"/>
    <w:rsid w:val="00204151"/>
    <w:rsid w:val="00204D86"/>
    <w:rsid w:val="00204E4D"/>
    <w:rsid w:val="0020630A"/>
    <w:rsid w:val="0020688F"/>
    <w:rsid w:val="0020720A"/>
    <w:rsid w:val="00207BE3"/>
    <w:rsid w:val="00207D49"/>
    <w:rsid w:val="00207EBA"/>
    <w:rsid w:val="0021020D"/>
    <w:rsid w:val="00210977"/>
    <w:rsid w:val="002116C1"/>
    <w:rsid w:val="002125E8"/>
    <w:rsid w:val="002127DA"/>
    <w:rsid w:val="00212DF5"/>
    <w:rsid w:val="00213115"/>
    <w:rsid w:val="0021330C"/>
    <w:rsid w:val="002137E7"/>
    <w:rsid w:val="0021385F"/>
    <w:rsid w:val="00214272"/>
    <w:rsid w:val="002148B6"/>
    <w:rsid w:val="00215AC5"/>
    <w:rsid w:val="00215B0E"/>
    <w:rsid w:val="00215C1A"/>
    <w:rsid w:val="00215FFF"/>
    <w:rsid w:val="002161AD"/>
    <w:rsid w:val="00216790"/>
    <w:rsid w:val="00216877"/>
    <w:rsid w:val="00216DD3"/>
    <w:rsid w:val="00216E29"/>
    <w:rsid w:val="00216E2A"/>
    <w:rsid w:val="00217D73"/>
    <w:rsid w:val="002200E1"/>
    <w:rsid w:val="00223107"/>
    <w:rsid w:val="00223693"/>
    <w:rsid w:val="00223BF0"/>
    <w:rsid w:val="00225C98"/>
    <w:rsid w:val="00225CD1"/>
    <w:rsid w:val="00226101"/>
    <w:rsid w:val="00226986"/>
    <w:rsid w:val="00226E2E"/>
    <w:rsid w:val="002270F0"/>
    <w:rsid w:val="00227B1A"/>
    <w:rsid w:val="00227C0B"/>
    <w:rsid w:val="00227C76"/>
    <w:rsid w:val="00230FAD"/>
    <w:rsid w:val="00231A59"/>
    <w:rsid w:val="00231A7B"/>
    <w:rsid w:val="00231D04"/>
    <w:rsid w:val="00231F09"/>
    <w:rsid w:val="00233483"/>
    <w:rsid w:val="00234102"/>
    <w:rsid w:val="00234459"/>
    <w:rsid w:val="00234544"/>
    <w:rsid w:val="002351BA"/>
    <w:rsid w:val="002368C2"/>
    <w:rsid w:val="00236EA1"/>
    <w:rsid w:val="00237985"/>
    <w:rsid w:val="00240312"/>
    <w:rsid w:val="002406CA"/>
    <w:rsid w:val="0024194F"/>
    <w:rsid w:val="00242631"/>
    <w:rsid w:val="00242C9C"/>
    <w:rsid w:val="00242EE9"/>
    <w:rsid w:val="002435ED"/>
    <w:rsid w:val="00243A86"/>
    <w:rsid w:val="002442C3"/>
    <w:rsid w:val="00244A25"/>
    <w:rsid w:val="002458C2"/>
    <w:rsid w:val="00246E12"/>
    <w:rsid w:val="00247D42"/>
    <w:rsid w:val="002504AE"/>
    <w:rsid w:val="0025180D"/>
    <w:rsid w:val="00251D50"/>
    <w:rsid w:val="00251FA2"/>
    <w:rsid w:val="00252ED8"/>
    <w:rsid w:val="002536DC"/>
    <w:rsid w:val="0025387F"/>
    <w:rsid w:val="00253A95"/>
    <w:rsid w:val="00253B09"/>
    <w:rsid w:val="00253C37"/>
    <w:rsid w:val="00253FEA"/>
    <w:rsid w:val="00254D38"/>
    <w:rsid w:val="00254FF5"/>
    <w:rsid w:val="002563A1"/>
    <w:rsid w:val="002563E7"/>
    <w:rsid w:val="00256CED"/>
    <w:rsid w:val="0025756E"/>
    <w:rsid w:val="002576FB"/>
    <w:rsid w:val="002577E2"/>
    <w:rsid w:val="00257EB7"/>
    <w:rsid w:val="00260601"/>
    <w:rsid w:val="00260E34"/>
    <w:rsid w:val="002610F2"/>
    <w:rsid w:val="002615B7"/>
    <w:rsid w:val="00261831"/>
    <w:rsid w:val="00261F75"/>
    <w:rsid w:val="00261FC3"/>
    <w:rsid w:val="0026261B"/>
    <w:rsid w:val="00262859"/>
    <w:rsid w:val="00262928"/>
    <w:rsid w:val="0026415B"/>
    <w:rsid w:val="002642AB"/>
    <w:rsid w:val="0026450D"/>
    <w:rsid w:val="002651A8"/>
    <w:rsid w:val="00265B3F"/>
    <w:rsid w:val="00265F82"/>
    <w:rsid w:val="00267DB0"/>
    <w:rsid w:val="00267F16"/>
    <w:rsid w:val="00270305"/>
    <w:rsid w:val="0027086D"/>
    <w:rsid w:val="00270E4A"/>
    <w:rsid w:val="0027271B"/>
    <w:rsid w:val="00272794"/>
    <w:rsid w:val="00272ADB"/>
    <w:rsid w:val="00273FCD"/>
    <w:rsid w:val="00274128"/>
    <w:rsid w:val="002745D2"/>
    <w:rsid w:val="002746EC"/>
    <w:rsid w:val="0027483E"/>
    <w:rsid w:val="002753AA"/>
    <w:rsid w:val="00276046"/>
    <w:rsid w:val="00276879"/>
    <w:rsid w:val="00277808"/>
    <w:rsid w:val="00277ABB"/>
    <w:rsid w:val="002807A4"/>
    <w:rsid w:val="0028082D"/>
    <w:rsid w:val="0028086E"/>
    <w:rsid w:val="00281315"/>
    <w:rsid w:val="002824F4"/>
    <w:rsid w:val="0028250B"/>
    <w:rsid w:val="00282B99"/>
    <w:rsid w:val="00282FC4"/>
    <w:rsid w:val="00284AA7"/>
    <w:rsid w:val="00284C83"/>
    <w:rsid w:val="00284D3D"/>
    <w:rsid w:val="002850F8"/>
    <w:rsid w:val="00285212"/>
    <w:rsid w:val="00285218"/>
    <w:rsid w:val="002852CE"/>
    <w:rsid w:val="00286426"/>
    <w:rsid w:val="00287812"/>
    <w:rsid w:val="00287F42"/>
    <w:rsid w:val="002906A4"/>
    <w:rsid w:val="002908E4"/>
    <w:rsid w:val="00290AFB"/>
    <w:rsid w:val="00290D0F"/>
    <w:rsid w:val="0029112D"/>
    <w:rsid w:val="0029120A"/>
    <w:rsid w:val="00292855"/>
    <w:rsid w:val="00292979"/>
    <w:rsid w:val="00292A0E"/>
    <w:rsid w:val="00292EDB"/>
    <w:rsid w:val="002930F8"/>
    <w:rsid w:val="002933E0"/>
    <w:rsid w:val="00293436"/>
    <w:rsid w:val="002937A0"/>
    <w:rsid w:val="002940F0"/>
    <w:rsid w:val="002942B6"/>
    <w:rsid w:val="00294ADF"/>
    <w:rsid w:val="00294AED"/>
    <w:rsid w:val="00294B00"/>
    <w:rsid w:val="00295034"/>
    <w:rsid w:val="002957C4"/>
    <w:rsid w:val="00295F40"/>
    <w:rsid w:val="00295FF6"/>
    <w:rsid w:val="002963AB"/>
    <w:rsid w:val="0029694D"/>
    <w:rsid w:val="00296B28"/>
    <w:rsid w:val="00297463"/>
    <w:rsid w:val="00297B23"/>
    <w:rsid w:val="002A04B7"/>
    <w:rsid w:val="002A072D"/>
    <w:rsid w:val="002A0CE8"/>
    <w:rsid w:val="002A0F2B"/>
    <w:rsid w:val="002A107D"/>
    <w:rsid w:val="002A1874"/>
    <w:rsid w:val="002A1C13"/>
    <w:rsid w:val="002A1CF7"/>
    <w:rsid w:val="002A2167"/>
    <w:rsid w:val="002A2748"/>
    <w:rsid w:val="002A2AC8"/>
    <w:rsid w:val="002A3860"/>
    <w:rsid w:val="002A4D77"/>
    <w:rsid w:val="002A5826"/>
    <w:rsid w:val="002A5CB7"/>
    <w:rsid w:val="002A5F5F"/>
    <w:rsid w:val="002A6592"/>
    <w:rsid w:val="002A65C5"/>
    <w:rsid w:val="002A6CB5"/>
    <w:rsid w:val="002A7FF4"/>
    <w:rsid w:val="002B07B6"/>
    <w:rsid w:val="002B175C"/>
    <w:rsid w:val="002B1F39"/>
    <w:rsid w:val="002B256A"/>
    <w:rsid w:val="002B284D"/>
    <w:rsid w:val="002B32DC"/>
    <w:rsid w:val="002B3397"/>
    <w:rsid w:val="002B3422"/>
    <w:rsid w:val="002B3BD6"/>
    <w:rsid w:val="002B48B2"/>
    <w:rsid w:val="002B4F4F"/>
    <w:rsid w:val="002B5807"/>
    <w:rsid w:val="002B5862"/>
    <w:rsid w:val="002B5C2F"/>
    <w:rsid w:val="002B68B1"/>
    <w:rsid w:val="002B714B"/>
    <w:rsid w:val="002B798A"/>
    <w:rsid w:val="002C0117"/>
    <w:rsid w:val="002C08E2"/>
    <w:rsid w:val="002C0A92"/>
    <w:rsid w:val="002C1065"/>
    <w:rsid w:val="002C25A5"/>
    <w:rsid w:val="002C2F65"/>
    <w:rsid w:val="002C31C1"/>
    <w:rsid w:val="002C3548"/>
    <w:rsid w:val="002C4AC9"/>
    <w:rsid w:val="002C6D94"/>
    <w:rsid w:val="002C728F"/>
    <w:rsid w:val="002C7750"/>
    <w:rsid w:val="002C7BCC"/>
    <w:rsid w:val="002C7CBA"/>
    <w:rsid w:val="002C7F85"/>
    <w:rsid w:val="002C7FEE"/>
    <w:rsid w:val="002D3948"/>
    <w:rsid w:val="002D5AD0"/>
    <w:rsid w:val="002D5B46"/>
    <w:rsid w:val="002D5FCD"/>
    <w:rsid w:val="002D6273"/>
    <w:rsid w:val="002D6982"/>
    <w:rsid w:val="002D7D27"/>
    <w:rsid w:val="002E0536"/>
    <w:rsid w:val="002E0DA8"/>
    <w:rsid w:val="002E0F12"/>
    <w:rsid w:val="002E11CB"/>
    <w:rsid w:val="002E12C1"/>
    <w:rsid w:val="002E1EEA"/>
    <w:rsid w:val="002E26E8"/>
    <w:rsid w:val="002E377D"/>
    <w:rsid w:val="002E3A11"/>
    <w:rsid w:val="002E3E28"/>
    <w:rsid w:val="002E4109"/>
    <w:rsid w:val="002E590C"/>
    <w:rsid w:val="002E64FE"/>
    <w:rsid w:val="002E6E9E"/>
    <w:rsid w:val="002E71C6"/>
    <w:rsid w:val="002E7D8D"/>
    <w:rsid w:val="002F0854"/>
    <w:rsid w:val="002F0EC6"/>
    <w:rsid w:val="002F1CF1"/>
    <w:rsid w:val="002F2444"/>
    <w:rsid w:val="002F2A9B"/>
    <w:rsid w:val="002F2DF7"/>
    <w:rsid w:val="002F3E9D"/>
    <w:rsid w:val="002F4107"/>
    <w:rsid w:val="002F4CF6"/>
    <w:rsid w:val="002F4EC8"/>
    <w:rsid w:val="002F5298"/>
    <w:rsid w:val="002F5EF6"/>
    <w:rsid w:val="002F6185"/>
    <w:rsid w:val="002F7625"/>
    <w:rsid w:val="002F7C31"/>
    <w:rsid w:val="002F7E96"/>
    <w:rsid w:val="00300C8F"/>
    <w:rsid w:val="00301868"/>
    <w:rsid w:val="00303235"/>
    <w:rsid w:val="0030379D"/>
    <w:rsid w:val="0030380D"/>
    <w:rsid w:val="00303828"/>
    <w:rsid w:val="00303CC9"/>
    <w:rsid w:val="003042C2"/>
    <w:rsid w:val="0030561D"/>
    <w:rsid w:val="003071E3"/>
    <w:rsid w:val="00307AF1"/>
    <w:rsid w:val="00307F07"/>
    <w:rsid w:val="00310BAF"/>
    <w:rsid w:val="00311189"/>
    <w:rsid w:val="0031169A"/>
    <w:rsid w:val="0031181A"/>
    <w:rsid w:val="00313BDB"/>
    <w:rsid w:val="00313DBD"/>
    <w:rsid w:val="00315094"/>
    <w:rsid w:val="003155C3"/>
    <w:rsid w:val="00315DB5"/>
    <w:rsid w:val="0031773C"/>
    <w:rsid w:val="00317A05"/>
    <w:rsid w:val="00317B75"/>
    <w:rsid w:val="00320444"/>
    <w:rsid w:val="00320AAF"/>
    <w:rsid w:val="00321965"/>
    <w:rsid w:val="00321F81"/>
    <w:rsid w:val="00322159"/>
    <w:rsid w:val="0032252D"/>
    <w:rsid w:val="003228FF"/>
    <w:rsid w:val="00323137"/>
    <w:rsid w:val="003239E9"/>
    <w:rsid w:val="0032432A"/>
    <w:rsid w:val="00324C43"/>
    <w:rsid w:val="00325A1C"/>
    <w:rsid w:val="00325AE7"/>
    <w:rsid w:val="00325FBE"/>
    <w:rsid w:val="00326408"/>
    <w:rsid w:val="00327B7E"/>
    <w:rsid w:val="00330239"/>
    <w:rsid w:val="00330B2B"/>
    <w:rsid w:val="00331385"/>
    <w:rsid w:val="00332A4F"/>
    <w:rsid w:val="00332DAC"/>
    <w:rsid w:val="0033308B"/>
    <w:rsid w:val="0033406C"/>
    <w:rsid w:val="003346B6"/>
    <w:rsid w:val="00334FB2"/>
    <w:rsid w:val="003353FC"/>
    <w:rsid w:val="00336A17"/>
    <w:rsid w:val="00336AA9"/>
    <w:rsid w:val="00336C2B"/>
    <w:rsid w:val="00340274"/>
    <w:rsid w:val="00340D71"/>
    <w:rsid w:val="00340F84"/>
    <w:rsid w:val="0034108D"/>
    <w:rsid w:val="003414FE"/>
    <w:rsid w:val="003418B5"/>
    <w:rsid w:val="00341A37"/>
    <w:rsid w:val="00342341"/>
    <w:rsid w:val="00342BA7"/>
    <w:rsid w:val="0034381F"/>
    <w:rsid w:val="00343AEE"/>
    <w:rsid w:val="00343CF1"/>
    <w:rsid w:val="0034633C"/>
    <w:rsid w:val="003468E5"/>
    <w:rsid w:val="00346D12"/>
    <w:rsid w:val="003479C9"/>
    <w:rsid w:val="00350AFA"/>
    <w:rsid w:val="00350DEF"/>
    <w:rsid w:val="00351165"/>
    <w:rsid w:val="00351236"/>
    <w:rsid w:val="00351A93"/>
    <w:rsid w:val="0035206A"/>
    <w:rsid w:val="00352523"/>
    <w:rsid w:val="003527BF"/>
    <w:rsid w:val="00352AFC"/>
    <w:rsid w:val="00352E11"/>
    <w:rsid w:val="003534D6"/>
    <w:rsid w:val="00353578"/>
    <w:rsid w:val="00353BAD"/>
    <w:rsid w:val="00354132"/>
    <w:rsid w:val="00354398"/>
    <w:rsid w:val="00354CA4"/>
    <w:rsid w:val="003556EB"/>
    <w:rsid w:val="0035600F"/>
    <w:rsid w:val="00356550"/>
    <w:rsid w:val="003572C3"/>
    <w:rsid w:val="003573B6"/>
    <w:rsid w:val="003601DD"/>
    <w:rsid w:val="00360C93"/>
    <w:rsid w:val="003610DD"/>
    <w:rsid w:val="00361D50"/>
    <w:rsid w:val="00362287"/>
    <w:rsid w:val="0036303A"/>
    <w:rsid w:val="00363581"/>
    <w:rsid w:val="003638FC"/>
    <w:rsid w:val="00363B4F"/>
    <w:rsid w:val="00363D25"/>
    <w:rsid w:val="00364425"/>
    <w:rsid w:val="00364A3E"/>
    <w:rsid w:val="0036556D"/>
    <w:rsid w:val="00365750"/>
    <w:rsid w:val="003659DF"/>
    <w:rsid w:val="003665B3"/>
    <w:rsid w:val="00370548"/>
    <w:rsid w:val="00370BB8"/>
    <w:rsid w:val="00371684"/>
    <w:rsid w:val="00371E23"/>
    <w:rsid w:val="00371F84"/>
    <w:rsid w:val="00373989"/>
    <w:rsid w:val="00374218"/>
    <w:rsid w:val="00374A80"/>
    <w:rsid w:val="00374C2E"/>
    <w:rsid w:val="00375B80"/>
    <w:rsid w:val="00375BA0"/>
    <w:rsid w:val="00376977"/>
    <w:rsid w:val="00377645"/>
    <w:rsid w:val="0038028B"/>
    <w:rsid w:val="00380EF6"/>
    <w:rsid w:val="003817B4"/>
    <w:rsid w:val="003818D9"/>
    <w:rsid w:val="00381F58"/>
    <w:rsid w:val="003830F5"/>
    <w:rsid w:val="00383C4A"/>
    <w:rsid w:val="003840AC"/>
    <w:rsid w:val="00384A03"/>
    <w:rsid w:val="00384E68"/>
    <w:rsid w:val="00385523"/>
    <w:rsid w:val="00385551"/>
    <w:rsid w:val="0038649B"/>
    <w:rsid w:val="00386920"/>
    <w:rsid w:val="00390607"/>
    <w:rsid w:val="0039180B"/>
    <w:rsid w:val="003919CF"/>
    <w:rsid w:val="00391AF7"/>
    <w:rsid w:val="00392366"/>
    <w:rsid w:val="003926A2"/>
    <w:rsid w:val="00393368"/>
    <w:rsid w:val="00393AD9"/>
    <w:rsid w:val="003948C3"/>
    <w:rsid w:val="00394D85"/>
    <w:rsid w:val="003956EC"/>
    <w:rsid w:val="00396A01"/>
    <w:rsid w:val="00397113"/>
    <w:rsid w:val="003977E4"/>
    <w:rsid w:val="00397B32"/>
    <w:rsid w:val="00397E3D"/>
    <w:rsid w:val="003A09FE"/>
    <w:rsid w:val="003A1555"/>
    <w:rsid w:val="003A158E"/>
    <w:rsid w:val="003A1F69"/>
    <w:rsid w:val="003A25CE"/>
    <w:rsid w:val="003A2FAB"/>
    <w:rsid w:val="003A3984"/>
    <w:rsid w:val="003A462D"/>
    <w:rsid w:val="003A595C"/>
    <w:rsid w:val="003A5BFB"/>
    <w:rsid w:val="003A6250"/>
    <w:rsid w:val="003A6FDB"/>
    <w:rsid w:val="003A71D2"/>
    <w:rsid w:val="003A7942"/>
    <w:rsid w:val="003A7BD2"/>
    <w:rsid w:val="003A7E9A"/>
    <w:rsid w:val="003B047F"/>
    <w:rsid w:val="003B0A91"/>
    <w:rsid w:val="003B1027"/>
    <w:rsid w:val="003B1469"/>
    <w:rsid w:val="003B1DBA"/>
    <w:rsid w:val="003B1E3D"/>
    <w:rsid w:val="003B26E4"/>
    <w:rsid w:val="003B273D"/>
    <w:rsid w:val="003B2D00"/>
    <w:rsid w:val="003B2D15"/>
    <w:rsid w:val="003B3881"/>
    <w:rsid w:val="003B5585"/>
    <w:rsid w:val="003B63C6"/>
    <w:rsid w:val="003B6951"/>
    <w:rsid w:val="003B6C1C"/>
    <w:rsid w:val="003B7895"/>
    <w:rsid w:val="003B7CDB"/>
    <w:rsid w:val="003C05FD"/>
    <w:rsid w:val="003C0D22"/>
    <w:rsid w:val="003C25EE"/>
    <w:rsid w:val="003C2776"/>
    <w:rsid w:val="003C2BA4"/>
    <w:rsid w:val="003C2BF4"/>
    <w:rsid w:val="003C2CAA"/>
    <w:rsid w:val="003C31A4"/>
    <w:rsid w:val="003C3CF5"/>
    <w:rsid w:val="003C3D77"/>
    <w:rsid w:val="003C4E13"/>
    <w:rsid w:val="003C57DA"/>
    <w:rsid w:val="003C593E"/>
    <w:rsid w:val="003C62B7"/>
    <w:rsid w:val="003C7033"/>
    <w:rsid w:val="003D3368"/>
    <w:rsid w:val="003D43F2"/>
    <w:rsid w:val="003D474E"/>
    <w:rsid w:val="003D47DF"/>
    <w:rsid w:val="003D48D1"/>
    <w:rsid w:val="003D4BC5"/>
    <w:rsid w:val="003D4D6B"/>
    <w:rsid w:val="003D5AF0"/>
    <w:rsid w:val="003D5C87"/>
    <w:rsid w:val="003D60D7"/>
    <w:rsid w:val="003D68E7"/>
    <w:rsid w:val="003D6CD5"/>
    <w:rsid w:val="003D6D6D"/>
    <w:rsid w:val="003D7869"/>
    <w:rsid w:val="003E00A1"/>
    <w:rsid w:val="003E00B6"/>
    <w:rsid w:val="003E13CE"/>
    <w:rsid w:val="003E1F8F"/>
    <w:rsid w:val="003E26A0"/>
    <w:rsid w:val="003E2D25"/>
    <w:rsid w:val="003E2E3F"/>
    <w:rsid w:val="003E3688"/>
    <w:rsid w:val="003E403C"/>
    <w:rsid w:val="003E4413"/>
    <w:rsid w:val="003E4415"/>
    <w:rsid w:val="003E543F"/>
    <w:rsid w:val="003E5B04"/>
    <w:rsid w:val="003E5C63"/>
    <w:rsid w:val="003E6493"/>
    <w:rsid w:val="003E64D0"/>
    <w:rsid w:val="003E6C35"/>
    <w:rsid w:val="003E75C5"/>
    <w:rsid w:val="003F069F"/>
    <w:rsid w:val="003F13BF"/>
    <w:rsid w:val="003F13CA"/>
    <w:rsid w:val="003F175D"/>
    <w:rsid w:val="003F23CD"/>
    <w:rsid w:val="003F309E"/>
    <w:rsid w:val="003F319A"/>
    <w:rsid w:val="003F3275"/>
    <w:rsid w:val="003F3313"/>
    <w:rsid w:val="003F3A4B"/>
    <w:rsid w:val="003F3A52"/>
    <w:rsid w:val="003F3E86"/>
    <w:rsid w:val="003F47D9"/>
    <w:rsid w:val="003F4946"/>
    <w:rsid w:val="003F497C"/>
    <w:rsid w:val="003F4A54"/>
    <w:rsid w:val="003F4DC0"/>
    <w:rsid w:val="003F544B"/>
    <w:rsid w:val="003F5E10"/>
    <w:rsid w:val="003F6646"/>
    <w:rsid w:val="003F665A"/>
    <w:rsid w:val="003F6D7B"/>
    <w:rsid w:val="003F6F8E"/>
    <w:rsid w:val="003F720B"/>
    <w:rsid w:val="003F7657"/>
    <w:rsid w:val="00400689"/>
    <w:rsid w:val="0040095B"/>
    <w:rsid w:val="00400B4E"/>
    <w:rsid w:val="00401378"/>
    <w:rsid w:val="0040205F"/>
    <w:rsid w:val="00402876"/>
    <w:rsid w:val="00402E77"/>
    <w:rsid w:val="00403894"/>
    <w:rsid w:val="00403E9E"/>
    <w:rsid w:val="00403EA7"/>
    <w:rsid w:val="004043AC"/>
    <w:rsid w:val="004043D7"/>
    <w:rsid w:val="004045DB"/>
    <w:rsid w:val="00404815"/>
    <w:rsid w:val="0040491C"/>
    <w:rsid w:val="004049DE"/>
    <w:rsid w:val="00404AE6"/>
    <w:rsid w:val="0040578E"/>
    <w:rsid w:val="0040600A"/>
    <w:rsid w:val="004067B6"/>
    <w:rsid w:val="00406E04"/>
    <w:rsid w:val="00407083"/>
    <w:rsid w:val="0040773F"/>
    <w:rsid w:val="00411421"/>
    <w:rsid w:val="0041157A"/>
    <w:rsid w:val="00412080"/>
    <w:rsid w:val="0041222D"/>
    <w:rsid w:val="0041292A"/>
    <w:rsid w:val="00412966"/>
    <w:rsid w:val="00412DB3"/>
    <w:rsid w:val="004133CB"/>
    <w:rsid w:val="0041367E"/>
    <w:rsid w:val="00413B10"/>
    <w:rsid w:val="00413F21"/>
    <w:rsid w:val="004144EA"/>
    <w:rsid w:val="0041520B"/>
    <w:rsid w:val="004158AA"/>
    <w:rsid w:val="004169C3"/>
    <w:rsid w:val="00416A30"/>
    <w:rsid w:val="0041799D"/>
    <w:rsid w:val="004179D1"/>
    <w:rsid w:val="00417BC7"/>
    <w:rsid w:val="00417D1A"/>
    <w:rsid w:val="004204FB"/>
    <w:rsid w:val="00420A55"/>
    <w:rsid w:val="00420D5A"/>
    <w:rsid w:val="00420F65"/>
    <w:rsid w:val="00421247"/>
    <w:rsid w:val="00421B63"/>
    <w:rsid w:val="004222A9"/>
    <w:rsid w:val="004229FF"/>
    <w:rsid w:val="00422B9E"/>
    <w:rsid w:val="004231F7"/>
    <w:rsid w:val="00423369"/>
    <w:rsid w:val="004237C6"/>
    <w:rsid w:val="004239C4"/>
    <w:rsid w:val="00424E7B"/>
    <w:rsid w:val="004252AB"/>
    <w:rsid w:val="00425652"/>
    <w:rsid w:val="00425932"/>
    <w:rsid w:val="00425A02"/>
    <w:rsid w:val="00425DCD"/>
    <w:rsid w:val="00426839"/>
    <w:rsid w:val="00427A14"/>
    <w:rsid w:val="00427DFB"/>
    <w:rsid w:val="004315D8"/>
    <w:rsid w:val="00431FFC"/>
    <w:rsid w:val="00432C4A"/>
    <w:rsid w:val="00433312"/>
    <w:rsid w:val="0043411C"/>
    <w:rsid w:val="00435C2A"/>
    <w:rsid w:val="00435FF9"/>
    <w:rsid w:val="00436873"/>
    <w:rsid w:val="00437303"/>
    <w:rsid w:val="0043754E"/>
    <w:rsid w:val="004404BD"/>
    <w:rsid w:val="00440935"/>
    <w:rsid w:val="00440F2C"/>
    <w:rsid w:val="00441377"/>
    <w:rsid w:val="00441BA9"/>
    <w:rsid w:val="004422FD"/>
    <w:rsid w:val="004430EE"/>
    <w:rsid w:val="00443259"/>
    <w:rsid w:val="00443A70"/>
    <w:rsid w:val="004442A5"/>
    <w:rsid w:val="00444B1C"/>
    <w:rsid w:val="00444EA3"/>
    <w:rsid w:val="00445319"/>
    <w:rsid w:val="00445655"/>
    <w:rsid w:val="004469CE"/>
    <w:rsid w:val="004476C1"/>
    <w:rsid w:val="00450672"/>
    <w:rsid w:val="00450D28"/>
    <w:rsid w:val="00451BAD"/>
    <w:rsid w:val="00452212"/>
    <w:rsid w:val="00452500"/>
    <w:rsid w:val="00452E08"/>
    <w:rsid w:val="0045536E"/>
    <w:rsid w:val="00455535"/>
    <w:rsid w:val="00456C6B"/>
    <w:rsid w:val="0045730D"/>
    <w:rsid w:val="00457E52"/>
    <w:rsid w:val="004608A4"/>
    <w:rsid w:val="00460B42"/>
    <w:rsid w:val="0046196A"/>
    <w:rsid w:val="00461A53"/>
    <w:rsid w:val="00461C5B"/>
    <w:rsid w:val="00462D38"/>
    <w:rsid w:val="004637FA"/>
    <w:rsid w:val="00463A00"/>
    <w:rsid w:val="004648D6"/>
    <w:rsid w:val="00464972"/>
    <w:rsid w:val="00465C43"/>
    <w:rsid w:val="004668DC"/>
    <w:rsid w:val="00466F6F"/>
    <w:rsid w:val="004676B2"/>
    <w:rsid w:val="00467A75"/>
    <w:rsid w:val="00470DE4"/>
    <w:rsid w:val="004711DD"/>
    <w:rsid w:val="00471400"/>
    <w:rsid w:val="004716B3"/>
    <w:rsid w:val="00471B13"/>
    <w:rsid w:val="004726D5"/>
    <w:rsid w:val="004733D3"/>
    <w:rsid w:val="00473900"/>
    <w:rsid w:val="00473952"/>
    <w:rsid w:val="004739C1"/>
    <w:rsid w:val="004742BA"/>
    <w:rsid w:val="00475FDD"/>
    <w:rsid w:val="00476003"/>
    <w:rsid w:val="00476D57"/>
    <w:rsid w:val="004775CA"/>
    <w:rsid w:val="0048026D"/>
    <w:rsid w:val="004828E6"/>
    <w:rsid w:val="00482C50"/>
    <w:rsid w:val="00482F2C"/>
    <w:rsid w:val="004836EF"/>
    <w:rsid w:val="00483922"/>
    <w:rsid w:val="00483EF7"/>
    <w:rsid w:val="00483FCB"/>
    <w:rsid w:val="00484977"/>
    <w:rsid w:val="0048539A"/>
    <w:rsid w:val="0048665C"/>
    <w:rsid w:val="004866DF"/>
    <w:rsid w:val="00486B5C"/>
    <w:rsid w:val="00486D5E"/>
    <w:rsid w:val="00491601"/>
    <w:rsid w:val="00491C5F"/>
    <w:rsid w:val="00492083"/>
    <w:rsid w:val="004922EE"/>
    <w:rsid w:val="0049287B"/>
    <w:rsid w:val="00493671"/>
    <w:rsid w:val="00493BAB"/>
    <w:rsid w:val="00494D20"/>
    <w:rsid w:val="00495100"/>
    <w:rsid w:val="004954B6"/>
    <w:rsid w:val="00496505"/>
    <w:rsid w:val="0049661D"/>
    <w:rsid w:val="004971E4"/>
    <w:rsid w:val="004976F9"/>
    <w:rsid w:val="00497F85"/>
    <w:rsid w:val="004A03BB"/>
    <w:rsid w:val="004A0811"/>
    <w:rsid w:val="004A12F2"/>
    <w:rsid w:val="004A15CD"/>
    <w:rsid w:val="004A245E"/>
    <w:rsid w:val="004A2DA1"/>
    <w:rsid w:val="004A2F4E"/>
    <w:rsid w:val="004A2FDC"/>
    <w:rsid w:val="004A30CC"/>
    <w:rsid w:val="004A3DC5"/>
    <w:rsid w:val="004A44B0"/>
    <w:rsid w:val="004A5C24"/>
    <w:rsid w:val="004A706F"/>
    <w:rsid w:val="004A74B7"/>
    <w:rsid w:val="004A7514"/>
    <w:rsid w:val="004A778B"/>
    <w:rsid w:val="004A77E0"/>
    <w:rsid w:val="004B0046"/>
    <w:rsid w:val="004B0062"/>
    <w:rsid w:val="004B0CD9"/>
    <w:rsid w:val="004B14FB"/>
    <w:rsid w:val="004B3C41"/>
    <w:rsid w:val="004B402D"/>
    <w:rsid w:val="004B518E"/>
    <w:rsid w:val="004B5FEB"/>
    <w:rsid w:val="004B65BF"/>
    <w:rsid w:val="004B7239"/>
    <w:rsid w:val="004B7886"/>
    <w:rsid w:val="004B79AD"/>
    <w:rsid w:val="004C171E"/>
    <w:rsid w:val="004C1B23"/>
    <w:rsid w:val="004C302D"/>
    <w:rsid w:val="004C3394"/>
    <w:rsid w:val="004C3978"/>
    <w:rsid w:val="004C3D8E"/>
    <w:rsid w:val="004C465E"/>
    <w:rsid w:val="004C4742"/>
    <w:rsid w:val="004C5116"/>
    <w:rsid w:val="004C5D4E"/>
    <w:rsid w:val="004C63FE"/>
    <w:rsid w:val="004C74F1"/>
    <w:rsid w:val="004C7911"/>
    <w:rsid w:val="004D0165"/>
    <w:rsid w:val="004D0BE8"/>
    <w:rsid w:val="004D10C0"/>
    <w:rsid w:val="004D1104"/>
    <w:rsid w:val="004D131C"/>
    <w:rsid w:val="004D29BB"/>
    <w:rsid w:val="004D3BDF"/>
    <w:rsid w:val="004D3F44"/>
    <w:rsid w:val="004D4FA7"/>
    <w:rsid w:val="004D5121"/>
    <w:rsid w:val="004D5A28"/>
    <w:rsid w:val="004D607F"/>
    <w:rsid w:val="004D60F3"/>
    <w:rsid w:val="004D638A"/>
    <w:rsid w:val="004D6727"/>
    <w:rsid w:val="004D67C2"/>
    <w:rsid w:val="004D75F8"/>
    <w:rsid w:val="004E0BB7"/>
    <w:rsid w:val="004E0CC4"/>
    <w:rsid w:val="004E108A"/>
    <w:rsid w:val="004E170E"/>
    <w:rsid w:val="004E24C9"/>
    <w:rsid w:val="004E25C3"/>
    <w:rsid w:val="004E26FC"/>
    <w:rsid w:val="004E2C0B"/>
    <w:rsid w:val="004E3510"/>
    <w:rsid w:val="004E376C"/>
    <w:rsid w:val="004E3A44"/>
    <w:rsid w:val="004E4D7E"/>
    <w:rsid w:val="004E4FD4"/>
    <w:rsid w:val="004E5360"/>
    <w:rsid w:val="004E5E6B"/>
    <w:rsid w:val="004E5FDE"/>
    <w:rsid w:val="004E66F0"/>
    <w:rsid w:val="004E7240"/>
    <w:rsid w:val="004E7A8F"/>
    <w:rsid w:val="004E7DFE"/>
    <w:rsid w:val="004F0312"/>
    <w:rsid w:val="004F0DA9"/>
    <w:rsid w:val="004F149C"/>
    <w:rsid w:val="004F1FAF"/>
    <w:rsid w:val="004F2BCE"/>
    <w:rsid w:val="004F40B6"/>
    <w:rsid w:val="004F410C"/>
    <w:rsid w:val="004F59B0"/>
    <w:rsid w:val="004F6D3E"/>
    <w:rsid w:val="004F6F90"/>
    <w:rsid w:val="004F738A"/>
    <w:rsid w:val="00500846"/>
    <w:rsid w:val="0050164F"/>
    <w:rsid w:val="00501D13"/>
    <w:rsid w:val="00502102"/>
    <w:rsid w:val="00502324"/>
    <w:rsid w:val="005023AE"/>
    <w:rsid w:val="00502499"/>
    <w:rsid w:val="00502E9C"/>
    <w:rsid w:val="00502EB4"/>
    <w:rsid w:val="00503667"/>
    <w:rsid w:val="00505565"/>
    <w:rsid w:val="005061AB"/>
    <w:rsid w:val="00506C3E"/>
    <w:rsid w:val="00507DDB"/>
    <w:rsid w:val="00510387"/>
    <w:rsid w:val="005106FD"/>
    <w:rsid w:val="00510755"/>
    <w:rsid w:val="005109F7"/>
    <w:rsid w:val="00510E2A"/>
    <w:rsid w:val="0051196E"/>
    <w:rsid w:val="00511DE0"/>
    <w:rsid w:val="00512103"/>
    <w:rsid w:val="005127E9"/>
    <w:rsid w:val="00512BCE"/>
    <w:rsid w:val="00512CCA"/>
    <w:rsid w:val="005143DA"/>
    <w:rsid w:val="00514489"/>
    <w:rsid w:val="00514832"/>
    <w:rsid w:val="00514B8D"/>
    <w:rsid w:val="0051566A"/>
    <w:rsid w:val="0051567A"/>
    <w:rsid w:val="00515871"/>
    <w:rsid w:val="00515960"/>
    <w:rsid w:val="005161D7"/>
    <w:rsid w:val="00516584"/>
    <w:rsid w:val="00516807"/>
    <w:rsid w:val="005173CC"/>
    <w:rsid w:val="00517D8F"/>
    <w:rsid w:val="00520B3B"/>
    <w:rsid w:val="00521176"/>
    <w:rsid w:val="005216ED"/>
    <w:rsid w:val="005218B1"/>
    <w:rsid w:val="00521F16"/>
    <w:rsid w:val="0052218F"/>
    <w:rsid w:val="005223B2"/>
    <w:rsid w:val="00522B0C"/>
    <w:rsid w:val="00522CB9"/>
    <w:rsid w:val="00522CE7"/>
    <w:rsid w:val="00523A33"/>
    <w:rsid w:val="00523AB8"/>
    <w:rsid w:val="005243DB"/>
    <w:rsid w:val="0052471B"/>
    <w:rsid w:val="00524995"/>
    <w:rsid w:val="00524C78"/>
    <w:rsid w:val="00526B38"/>
    <w:rsid w:val="00526F00"/>
    <w:rsid w:val="00527475"/>
    <w:rsid w:val="005300D2"/>
    <w:rsid w:val="005306F2"/>
    <w:rsid w:val="00530808"/>
    <w:rsid w:val="00531173"/>
    <w:rsid w:val="005312A1"/>
    <w:rsid w:val="0053151F"/>
    <w:rsid w:val="005318C3"/>
    <w:rsid w:val="00532009"/>
    <w:rsid w:val="00533177"/>
    <w:rsid w:val="005339AC"/>
    <w:rsid w:val="00534F65"/>
    <w:rsid w:val="005356C9"/>
    <w:rsid w:val="00536326"/>
    <w:rsid w:val="005374A1"/>
    <w:rsid w:val="0054008C"/>
    <w:rsid w:val="00540279"/>
    <w:rsid w:val="0054120A"/>
    <w:rsid w:val="005417D6"/>
    <w:rsid w:val="00541ADC"/>
    <w:rsid w:val="00542B07"/>
    <w:rsid w:val="00542CCB"/>
    <w:rsid w:val="00542E41"/>
    <w:rsid w:val="00542FAC"/>
    <w:rsid w:val="00543222"/>
    <w:rsid w:val="005439DE"/>
    <w:rsid w:val="00543E86"/>
    <w:rsid w:val="005444C9"/>
    <w:rsid w:val="005445BE"/>
    <w:rsid w:val="00544AB5"/>
    <w:rsid w:val="005452AC"/>
    <w:rsid w:val="00545D81"/>
    <w:rsid w:val="00546C80"/>
    <w:rsid w:val="00547CFA"/>
    <w:rsid w:val="005501DE"/>
    <w:rsid w:val="00550617"/>
    <w:rsid w:val="00550EEF"/>
    <w:rsid w:val="00551B36"/>
    <w:rsid w:val="00551E43"/>
    <w:rsid w:val="00551E80"/>
    <w:rsid w:val="00552FFB"/>
    <w:rsid w:val="00553521"/>
    <w:rsid w:val="0055372B"/>
    <w:rsid w:val="00555E1E"/>
    <w:rsid w:val="00556108"/>
    <w:rsid w:val="005600A5"/>
    <w:rsid w:val="0056014F"/>
    <w:rsid w:val="00560DF4"/>
    <w:rsid w:val="0056142C"/>
    <w:rsid w:val="005614F4"/>
    <w:rsid w:val="005621D9"/>
    <w:rsid w:val="005635CF"/>
    <w:rsid w:val="00564DF4"/>
    <w:rsid w:val="00565F56"/>
    <w:rsid w:val="005663AB"/>
    <w:rsid w:val="0056648F"/>
    <w:rsid w:val="005665A8"/>
    <w:rsid w:val="00567043"/>
    <w:rsid w:val="005679A1"/>
    <w:rsid w:val="00567E14"/>
    <w:rsid w:val="00567FA1"/>
    <w:rsid w:val="005703D2"/>
    <w:rsid w:val="00570538"/>
    <w:rsid w:val="00570D84"/>
    <w:rsid w:val="005715D0"/>
    <w:rsid w:val="00571FB7"/>
    <w:rsid w:val="00571FD0"/>
    <w:rsid w:val="00572705"/>
    <w:rsid w:val="005734FC"/>
    <w:rsid w:val="0057386F"/>
    <w:rsid w:val="0057548B"/>
    <w:rsid w:val="00575C2D"/>
    <w:rsid w:val="00576726"/>
    <w:rsid w:val="00580961"/>
    <w:rsid w:val="00580ED3"/>
    <w:rsid w:val="00580F6A"/>
    <w:rsid w:val="00580FE7"/>
    <w:rsid w:val="005810B9"/>
    <w:rsid w:val="00581C0A"/>
    <w:rsid w:val="00582E0E"/>
    <w:rsid w:val="00582E99"/>
    <w:rsid w:val="0058430B"/>
    <w:rsid w:val="005844F7"/>
    <w:rsid w:val="00584A37"/>
    <w:rsid w:val="005850AB"/>
    <w:rsid w:val="005852AF"/>
    <w:rsid w:val="00586319"/>
    <w:rsid w:val="00586A98"/>
    <w:rsid w:val="00586B87"/>
    <w:rsid w:val="005874AA"/>
    <w:rsid w:val="005878F9"/>
    <w:rsid w:val="00587FD7"/>
    <w:rsid w:val="005907C9"/>
    <w:rsid w:val="005909EA"/>
    <w:rsid w:val="00590F59"/>
    <w:rsid w:val="00591A39"/>
    <w:rsid w:val="005923C4"/>
    <w:rsid w:val="005937DB"/>
    <w:rsid w:val="00593B67"/>
    <w:rsid w:val="00593C96"/>
    <w:rsid w:val="00593EC5"/>
    <w:rsid w:val="005941A8"/>
    <w:rsid w:val="00594A3E"/>
    <w:rsid w:val="00595204"/>
    <w:rsid w:val="00595377"/>
    <w:rsid w:val="00595533"/>
    <w:rsid w:val="0059553D"/>
    <w:rsid w:val="00595B6A"/>
    <w:rsid w:val="0059602E"/>
    <w:rsid w:val="00596046"/>
    <w:rsid w:val="005970B2"/>
    <w:rsid w:val="00597A38"/>
    <w:rsid w:val="00597A6D"/>
    <w:rsid w:val="00597DD9"/>
    <w:rsid w:val="005A019A"/>
    <w:rsid w:val="005A01D1"/>
    <w:rsid w:val="005A27AC"/>
    <w:rsid w:val="005A2BCA"/>
    <w:rsid w:val="005A3223"/>
    <w:rsid w:val="005A3F86"/>
    <w:rsid w:val="005A4041"/>
    <w:rsid w:val="005A415A"/>
    <w:rsid w:val="005A456C"/>
    <w:rsid w:val="005A4930"/>
    <w:rsid w:val="005A4977"/>
    <w:rsid w:val="005A54E9"/>
    <w:rsid w:val="005A60DA"/>
    <w:rsid w:val="005A65E2"/>
    <w:rsid w:val="005A7C3D"/>
    <w:rsid w:val="005B08B2"/>
    <w:rsid w:val="005B13BE"/>
    <w:rsid w:val="005B19FC"/>
    <w:rsid w:val="005B1C14"/>
    <w:rsid w:val="005B20FE"/>
    <w:rsid w:val="005B2447"/>
    <w:rsid w:val="005B3277"/>
    <w:rsid w:val="005B3AA3"/>
    <w:rsid w:val="005B44FF"/>
    <w:rsid w:val="005B46A3"/>
    <w:rsid w:val="005B4869"/>
    <w:rsid w:val="005B4D33"/>
    <w:rsid w:val="005B5297"/>
    <w:rsid w:val="005B571E"/>
    <w:rsid w:val="005B680D"/>
    <w:rsid w:val="005B7253"/>
    <w:rsid w:val="005B75A4"/>
    <w:rsid w:val="005B776F"/>
    <w:rsid w:val="005C10CC"/>
    <w:rsid w:val="005C19C9"/>
    <w:rsid w:val="005C2942"/>
    <w:rsid w:val="005C406F"/>
    <w:rsid w:val="005C4E2B"/>
    <w:rsid w:val="005C5E09"/>
    <w:rsid w:val="005C677B"/>
    <w:rsid w:val="005C67D2"/>
    <w:rsid w:val="005C68EA"/>
    <w:rsid w:val="005C69EF"/>
    <w:rsid w:val="005C6E76"/>
    <w:rsid w:val="005C6EB6"/>
    <w:rsid w:val="005C7660"/>
    <w:rsid w:val="005C78E8"/>
    <w:rsid w:val="005C797E"/>
    <w:rsid w:val="005C7BAC"/>
    <w:rsid w:val="005D024C"/>
    <w:rsid w:val="005D0BBA"/>
    <w:rsid w:val="005D0C93"/>
    <w:rsid w:val="005D0E34"/>
    <w:rsid w:val="005D16E8"/>
    <w:rsid w:val="005D397B"/>
    <w:rsid w:val="005D59C7"/>
    <w:rsid w:val="005D68A4"/>
    <w:rsid w:val="005D6DDE"/>
    <w:rsid w:val="005D6FD0"/>
    <w:rsid w:val="005D75DD"/>
    <w:rsid w:val="005E0524"/>
    <w:rsid w:val="005E0A7C"/>
    <w:rsid w:val="005E10F6"/>
    <w:rsid w:val="005E1221"/>
    <w:rsid w:val="005E1EBF"/>
    <w:rsid w:val="005E2089"/>
    <w:rsid w:val="005E2890"/>
    <w:rsid w:val="005E3138"/>
    <w:rsid w:val="005E3293"/>
    <w:rsid w:val="005E3621"/>
    <w:rsid w:val="005E4856"/>
    <w:rsid w:val="005E4AF3"/>
    <w:rsid w:val="005E53F4"/>
    <w:rsid w:val="005E6158"/>
    <w:rsid w:val="005E7355"/>
    <w:rsid w:val="005E76E8"/>
    <w:rsid w:val="005F0387"/>
    <w:rsid w:val="005F13EA"/>
    <w:rsid w:val="005F1527"/>
    <w:rsid w:val="005F1BAF"/>
    <w:rsid w:val="005F1E93"/>
    <w:rsid w:val="005F27B5"/>
    <w:rsid w:val="005F2AD5"/>
    <w:rsid w:val="005F3656"/>
    <w:rsid w:val="005F4511"/>
    <w:rsid w:val="005F53B0"/>
    <w:rsid w:val="005F5470"/>
    <w:rsid w:val="005F5908"/>
    <w:rsid w:val="005F6051"/>
    <w:rsid w:val="005F67B6"/>
    <w:rsid w:val="005F7434"/>
    <w:rsid w:val="005F74E7"/>
    <w:rsid w:val="006005D3"/>
    <w:rsid w:val="00601803"/>
    <w:rsid w:val="00601DD0"/>
    <w:rsid w:val="00603131"/>
    <w:rsid w:val="00603C42"/>
    <w:rsid w:val="00604CB4"/>
    <w:rsid w:val="006051DE"/>
    <w:rsid w:val="00605B8E"/>
    <w:rsid w:val="0060604D"/>
    <w:rsid w:val="006064C4"/>
    <w:rsid w:val="00606E0A"/>
    <w:rsid w:val="00606EF5"/>
    <w:rsid w:val="00607171"/>
    <w:rsid w:val="0060799D"/>
    <w:rsid w:val="00607EDE"/>
    <w:rsid w:val="00610779"/>
    <w:rsid w:val="00610935"/>
    <w:rsid w:val="00611647"/>
    <w:rsid w:val="006117BF"/>
    <w:rsid w:val="00612110"/>
    <w:rsid w:val="00612979"/>
    <w:rsid w:val="00612E47"/>
    <w:rsid w:val="00613659"/>
    <w:rsid w:val="00614335"/>
    <w:rsid w:val="006149FE"/>
    <w:rsid w:val="00616889"/>
    <w:rsid w:val="00617150"/>
    <w:rsid w:val="00617B5C"/>
    <w:rsid w:val="006200D7"/>
    <w:rsid w:val="00620730"/>
    <w:rsid w:val="00622408"/>
    <w:rsid w:val="0062246C"/>
    <w:rsid w:val="00622C3E"/>
    <w:rsid w:val="0062328B"/>
    <w:rsid w:val="00623880"/>
    <w:rsid w:val="00624914"/>
    <w:rsid w:val="00624B8F"/>
    <w:rsid w:val="00625025"/>
    <w:rsid w:val="0062502C"/>
    <w:rsid w:val="00626490"/>
    <w:rsid w:val="0062667C"/>
    <w:rsid w:val="0062668D"/>
    <w:rsid w:val="00630305"/>
    <w:rsid w:val="0063075E"/>
    <w:rsid w:val="00630AA7"/>
    <w:rsid w:val="00630C6E"/>
    <w:rsid w:val="00631BF7"/>
    <w:rsid w:val="0063380D"/>
    <w:rsid w:val="00633C92"/>
    <w:rsid w:val="00633F98"/>
    <w:rsid w:val="00634194"/>
    <w:rsid w:val="006366CC"/>
    <w:rsid w:val="00636CF7"/>
    <w:rsid w:val="006379AC"/>
    <w:rsid w:val="006400AA"/>
    <w:rsid w:val="00640D0F"/>
    <w:rsid w:val="0064165E"/>
    <w:rsid w:val="0064168D"/>
    <w:rsid w:val="00641952"/>
    <w:rsid w:val="00642243"/>
    <w:rsid w:val="00643683"/>
    <w:rsid w:val="0064379F"/>
    <w:rsid w:val="00643BD3"/>
    <w:rsid w:val="006442C0"/>
    <w:rsid w:val="0064450F"/>
    <w:rsid w:val="006445C2"/>
    <w:rsid w:val="00644821"/>
    <w:rsid w:val="00645157"/>
    <w:rsid w:val="00645159"/>
    <w:rsid w:val="006462F1"/>
    <w:rsid w:val="006465B2"/>
    <w:rsid w:val="00647BA6"/>
    <w:rsid w:val="00647F11"/>
    <w:rsid w:val="006500CB"/>
    <w:rsid w:val="00650380"/>
    <w:rsid w:val="0065074F"/>
    <w:rsid w:val="00651BC7"/>
    <w:rsid w:val="00651DC9"/>
    <w:rsid w:val="006524A1"/>
    <w:rsid w:val="00652B91"/>
    <w:rsid w:val="006530C1"/>
    <w:rsid w:val="00653E1D"/>
    <w:rsid w:val="00654287"/>
    <w:rsid w:val="00654CF5"/>
    <w:rsid w:val="00655417"/>
    <w:rsid w:val="00655B83"/>
    <w:rsid w:val="00655D7B"/>
    <w:rsid w:val="00657CD2"/>
    <w:rsid w:val="00657E37"/>
    <w:rsid w:val="00660EA1"/>
    <w:rsid w:val="006614D8"/>
    <w:rsid w:val="00661A81"/>
    <w:rsid w:val="00661B6F"/>
    <w:rsid w:val="006621FE"/>
    <w:rsid w:val="0066279F"/>
    <w:rsid w:val="00662CC6"/>
    <w:rsid w:val="006639AB"/>
    <w:rsid w:val="006647B7"/>
    <w:rsid w:val="006649EF"/>
    <w:rsid w:val="00665560"/>
    <w:rsid w:val="006659B8"/>
    <w:rsid w:val="00665EAC"/>
    <w:rsid w:val="00665EAD"/>
    <w:rsid w:val="00666558"/>
    <w:rsid w:val="006668AD"/>
    <w:rsid w:val="006668D8"/>
    <w:rsid w:val="00667D39"/>
    <w:rsid w:val="00667DE6"/>
    <w:rsid w:val="00667F3A"/>
    <w:rsid w:val="0067060B"/>
    <w:rsid w:val="00670E2A"/>
    <w:rsid w:val="00671327"/>
    <w:rsid w:val="006744DA"/>
    <w:rsid w:val="00674718"/>
    <w:rsid w:val="006748C8"/>
    <w:rsid w:val="00674966"/>
    <w:rsid w:val="00675C06"/>
    <w:rsid w:val="006769AE"/>
    <w:rsid w:val="00677CAB"/>
    <w:rsid w:val="00677EFA"/>
    <w:rsid w:val="0068009D"/>
    <w:rsid w:val="00680D3A"/>
    <w:rsid w:val="00680FD3"/>
    <w:rsid w:val="006816C8"/>
    <w:rsid w:val="00681894"/>
    <w:rsid w:val="00681B6E"/>
    <w:rsid w:val="00682097"/>
    <w:rsid w:val="006826FA"/>
    <w:rsid w:val="00683648"/>
    <w:rsid w:val="006838C1"/>
    <w:rsid w:val="00683B1C"/>
    <w:rsid w:val="0068465B"/>
    <w:rsid w:val="00684B46"/>
    <w:rsid w:val="00684B59"/>
    <w:rsid w:val="00686B7A"/>
    <w:rsid w:val="00686FF2"/>
    <w:rsid w:val="006907AF"/>
    <w:rsid w:val="006920DA"/>
    <w:rsid w:val="0069258B"/>
    <w:rsid w:val="0069297F"/>
    <w:rsid w:val="00693547"/>
    <w:rsid w:val="00693AA3"/>
    <w:rsid w:val="006942EC"/>
    <w:rsid w:val="00694F47"/>
    <w:rsid w:val="0069537F"/>
    <w:rsid w:val="00695B68"/>
    <w:rsid w:val="0069792B"/>
    <w:rsid w:val="00697AF1"/>
    <w:rsid w:val="006A03F0"/>
    <w:rsid w:val="006A0578"/>
    <w:rsid w:val="006A0C70"/>
    <w:rsid w:val="006A0D33"/>
    <w:rsid w:val="006A20E7"/>
    <w:rsid w:val="006A256C"/>
    <w:rsid w:val="006A2DD9"/>
    <w:rsid w:val="006A3922"/>
    <w:rsid w:val="006A3AC0"/>
    <w:rsid w:val="006A5196"/>
    <w:rsid w:val="006A5771"/>
    <w:rsid w:val="006A5ED0"/>
    <w:rsid w:val="006A6946"/>
    <w:rsid w:val="006A6FC1"/>
    <w:rsid w:val="006A71B7"/>
    <w:rsid w:val="006A752D"/>
    <w:rsid w:val="006A77DA"/>
    <w:rsid w:val="006B14FF"/>
    <w:rsid w:val="006B1CEF"/>
    <w:rsid w:val="006B21FF"/>
    <w:rsid w:val="006B2B62"/>
    <w:rsid w:val="006B339E"/>
    <w:rsid w:val="006B347D"/>
    <w:rsid w:val="006B3688"/>
    <w:rsid w:val="006B3B3D"/>
    <w:rsid w:val="006B3E20"/>
    <w:rsid w:val="006B55F0"/>
    <w:rsid w:val="006B570B"/>
    <w:rsid w:val="006B6E2E"/>
    <w:rsid w:val="006B710A"/>
    <w:rsid w:val="006B78A0"/>
    <w:rsid w:val="006B7E5D"/>
    <w:rsid w:val="006C0620"/>
    <w:rsid w:val="006C0885"/>
    <w:rsid w:val="006C08DC"/>
    <w:rsid w:val="006C1EB5"/>
    <w:rsid w:val="006C29C5"/>
    <w:rsid w:val="006C2C15"/>
    <w:rsid w:val="006C371B"/>
    <w:rsid w:val="006C3AFE"/>
    <w:rsid w:val="006C4B15"/>
    <w:rsid w:val="006C4BC9"/>
    <w:rsid w:val="006C5565"/>
    <w:rsid w:val="006C5EEF"/>
    <w:rsid w:val="006C6F0B"/>
    <w:rsid w:val="006D036F"/>
    <w:rsid w:val="006D05B3"/>
    <w:rsid w:val="006D0DAA"/>
    <w:rsid w:val="006D14D5"/>
    <w:rsid w:val="006D1603"/>
    <w:rsid w:val="006D2E48"/>
    <w:rsid w:val="006D359F"/>
    <w:rsid w:val="006D3CE7"/>
    <w:rsid w:val="006D3F29"/>
    <w:rsid w:val="006D5BCA"/>
    <w:rsid w:val="006D6455"/>
    <w:rsid w:val="006D6B34"/>
    <w:rsid w:val="006D6EFA"/>
    <w:rsid w:val="006D74FF"/>
    <w:rsid w:val="006D78C0"/>
    <w:rsid w:val="006E0367"/>
    <w:rsid w:val="006E088B"/>
    <w:rsid w:val="006E0BD8"/>
    <w:rsid w:val="006E0EEB"/>
    <w:rsid w:val="006E17CE"/>
    <w:rsid w:val="006E19D0"/>
    <w:rsid w:val="006E2295"/>
    <w:rsid w:val="006E2538"/>
    <w:rsid w:val="006E2562"/>
    <w:rsid w:val="006E2E8B"/>
    <w:rsid w:val="006E3F46"/>
    <w:rsid w:val="006E40C3"/>
    <w:rsid w:val="006E599C"/>
    <w:rsid w:val="006E5CAD"/>
    <w:rsid w:val="006E6688"/>
    <w:rsid w:val="006E6992"/>
    <w:rsid w:val="006E6C1C"/>
    <w:rsid w:val="006E70A2"/>
    <w:rsid w:val="006E791F"/>
    <w:rsid w:val="006E7F36"/>
    <w:rsid w:val="006F0153"/>
    <w:rsid w:val="006F0451"/>
    <w:rsid w:val="006F0465"/>
    <w:rsid w:val="006F0C95"/>
    <w:rsid w:val="006F1314"/>
    <w:rsid w:val="006F1D53"/>
    <w:rsid w:val="006F2ED8"/>
    <w:rsid w:val="006F3767"/>
    <w:rsid w:val="006F4130"/>
    <w:rsid w:val="006F524F"/>
    <w:rsid w:val="006F53CA"/>
    <w:rsid w:val="006F6239"/>
    <w:rsid w:val="00700500"/>
    <w:rsid w:val="00700936"/>
    <w:rsid w:val="0070093E"/>
    <w:rsid w:val="00701ED6"/>
    <w:rsid w:val="00702172"/>
    <w:rsid w:val="007021AB"/>
    <w:rsid w:val="00702481"/>
    <w:rsid w:val="00703032"/>
    <w:rsid w:val="0070307D"/>
    <w:rsid w:val="00703894"/>
    <w:rsid w:val="007038D3"/>
    <w:rsid w:val="00703BCC"/>
    <w:rsid w:val="0070451D"/>
    <w:rsid w:val="0070508C"/>
    <w:rsid w:val="007055A9"/>
    <w:rsid w:val="007057DE"/>
    <w:rsid w:val="00706D4D"/>
    <w:rsid w:val="00706DF9"/>
    <w:rsid w:val="00706FA9"/>
    <w:rsid w:val="0071209A"/>
    <w:rsid w:val="00712722"/>
    <w:rsid w:val="00712D33"/>
    <w:rsid w:val="0071324A"/>
    <w:rsid w:val="007136D4"/>
    <w:rsid w:val="00714076"/>
    <w:rsid w:val="00714396"/>
    <w:rsid w:val="00714830"/>
    <w:rsid w:val="00714902"/>
    <w:rsid w:val="007151D7"/>
    <w:rsid w:val="00716B3A"/>
    <w:rsid w:val="00716E29"/>
    <w:rsid w:val="007173CB"/>
    <w:rsid w:val="00717C5D"/>
    <w:rsid w:val="007207EB"/>
    <w:rsid w:val="00720AE0"/>
    <w:rsid w:val="00720FE9"/>
    <w:rsid w:val="00721553"/>
    <w:rsid w:val="00722C61"/>
    <w:rsid w:val="007240D8"/>
    <w:rsid w:val="007246FB"/>
    <w:rsid w:val="00725122"/>
    <w:rsid w:val="00725219"/>
    <w:rsid w:val="007252B4"/>
    <w:rsid w:val="00725A4C"/>
    <w:rsid w:val="00726C6F"/>
    <w:rsid w:val="00727259"/>
    <w:rsid w:val="00727ACC"/>
    <w:rsid w:val="00727DE4"/>
    <w:rsid w:val="0073044B"/>
    <w:rsid w:val="00730DF3"/>
    <w:rsid w:val="007318C1"/>
    <w:rsid w:val="00731A9F"/>
    <w:rsid w:val="00731E95"/>
    <w:rsid w:val="0073273B"/>
    <w:rsid w:val="0073312A"/>
    <w:rsid w:val="007340ED"/>
    <w:rsid w:val="0073457E"/>
    <w:rsid w:val="00735084"/>
    <w:rsid w:val="007368FE"/>
    <w:rsid w:val="00736A29"/>
    <w:rsid w:val="00736BE5"/>
    <w:rsid w:val="00736E7C"/>
    <w:rsid w:val="00736F75"/>
    <w:rsid w:val="007374E7"/>
    <w:rsid w:val="00737C4D"/>
    <w:rsid w:val="00737D6B"/>
    <w:rsid w:val="007403BD"/>
    <w:rsid w:val="00740CD9"/>
    <w:rsid w:val="00740FB9"/>
    <w:rsid w:val="00741002"/>
    <w:rsid w:val="00741AA1"/>
    <w:rsid w:val="00741F99"/>
    <w:rsid w:val="00741FD9"/>
    <w:rsid w:val="00742157"/>
    <w:rsid w:val="0074281B"/>
    <w:rsid w:val="00742D26"/>
    <w:rsid w:val="00744232"/>
    <w:rsid w:val="00744AB5"/>
    <w:rsid w:val="00744D49"/>
    <w:rsid w:val="00744E98"/>
    <w:rsid w:val="0074540E"/>
    <w:rsid w:val="00746505"/>
    <w:rsid w:val="00746B44"/>
    <w:rsid w:val="00746E03"/>
    <w:rsid w:val="00746F67"/>
    <w:rsid w:val="00747177"/>
    <w:rsid w:val="00747526"/>
    <w:rsid w:val="00747708"/>
    <w:rsid w:val="007504EF"/>
    <w:rsid w:val="00750ACD"/>
    <w:rsid w:val="00750C3C"/>
    <w:rsid w:val="00750E20"/>
    <w:rsid w:val="00751D66"/>
    <w:rsid w:val="00752152"/>
    <w:rsid w:val="00752454"/>
    <w:rsid w:val="00752462"/>
    <w:rsid w:val="00752A5E"/>
    <w:rsid w:val="00752F23"/>
    <w:rsid w:val="00752FE1"/>
    <w:rsid w:val="00753560"/>
    <w:rsid w:val="007538BB"/>
    <w:rsid w:val="00753D34"/>
    <w:rsid w:val="00753F08"/>
    <w:rsid w:val="00754C45"/>
    <w:rsid w:val="007569E3"/>
    <w:rsid w:val="007571DC"/>
    <w:rsid w:val="00757349"/>
    <w:rsid w:val="00757997"/>
    <w:rsid w:val="00757BE8"/>
    <w:rsid w:val="00760089"/>
    <w:rsid w:val="00760D08"/>
    <w:rsid w:val="007612D5"/>
    <w:rsid w:val="00761B6C"/>
    <w:rsid w:val="00762554"/>
    <w:rsid w:val="00762788"/>
    <w:rsid w:val="00762D79"/>
    <w:rsid w:val="007631FC"/>
    <w:rsid w:val="00763CED"/>
    <w:rsid w:val="0076459B"/>
    <w:rsid w:val="007649AB"/>
    <w:rsid w:val="00764DFA"/>
    <w:rsid w:val="00765052"/>
    <w:rsid w:val="00765080"/>
    <w:rsid w:val="00765596"/>
    <w:rsid w:val="00765690"/>
    <w:rsid w:val="007700A4"/>
    <w:rsid w:val="00770866"/>
    <w:rsid w:val="007709A2"/>
    <w:rsid w:val="00770F77"/>
    <w:rsid w:val="00771052"/>
    <w:rsid w:val="007740E1"/>
    <w:rsid w:val="0077465D"/>
    <w:rsid w:val="00774674"/>
    <w:rsid w:val="00774987"/>
    <w:rsid w:val="00775605"/>
    <w:rsid w:val="0077594D"/>
    <w:rsid w:val="0077636F"/>
    <w:rsid w:val="00776B29"/>
    <w:rsid w:val="00780809"/>
    <w:rsid w:val="00780EE0"/>
    <w:rsid w:val="007811E7"/>
    <w:rsid w:val="00781AC4"/>
    <w:rsid w:val="007822EC"/>
    <w:rsid w:val="00782610"/>
    <w:rsid w:val="007827E5"/>
    <w:rsid w:val="00782BAA"/>
    <w:rsid w:val="007831D0"/>
    <w:rsid w:val="00783610"/>
    <w:rsid w:val="00783B8C"/>
    <w:rsid w:val="00783F14"/>
    <w:rsid w:val="00784C46"/>
    <w:rsid w:val="00786C15"/>
    <w:rsid w:val="00786DBC"/>
    <w:rsid w:val="007877E3"/>
    <w:rsid w:val="00787885"/>
    <w:rsid w:val="00787A80"/>
    <w:rsid w:val="00790169"/>
    <w:rsid w:val="007909E0"/>
    <w:rsid w:val="00790ADC"/>
    <w:rsid w:val="00791AE3"/>
    <w:rsid w:val="00792A66"/>
    <w:rsid w:val="00793D8F"/>
    <w:rsid w:val="0079457F"/>
    <w:rsid w:val="00795379"/>
    <w:rsid w:val="007958C8"/>
    <w:rsid w:val="00795ACE"/>
    <w:rsid w:val="00795C2D"/>
    <w:rsid w:val="00796F1C"/>
    <w:rsid w:val="007970A7"/>
    <w:rsid w:val="007A0BAF"/>
    <w:rsid w:val="007A0BF7"/>
    <w:rsid w:val="007A1612"/>
    <w:rsid w:val="007A19B5"/>
    <w:rsid w:val="007A2472"/>
    <w:rsid w:val="007A2F7C"/>
    <w:rsid w:val="007A526F"/>
    <w:rsid w:val="007A6E42"/>
    <w:rsid w:val="007A6E88"/>
    <w:rsid w:val="007A731A"/>
    <w:rsid w:val="007A7B99"/>
    <w:rsid w:val="007B0FFF"/>
    <w:rsid w:val="007B11FE"/>
    <w:rsid w:val="007B1212"/>
    <w:rsid w:val="007B1BC1"/>
    <w:rsid w:val="007B2379"/>
    <w:rsid w:val="007B2502"/>
    <w:rsid w:val="007B29BC"/>
    <w:rsid w:val="007B325C"/>
    <w:rsid w:val="007B4089"/>
    <w:rsid w:val="007B4DC0"/>
    <w:rsid w:val="007B5162"/>
    <w:rsid w:val="007B55FB"/>
    <w:rsid w:val="007B5B13"/>
    <w:rsid w:val="007B5C5B"/>
    <w:rsid w:val="007B5EE4"/>
    <w:rsid w:val="007B752F"/>
    <w:rsid w:val="007C0624"/>
    <w:rsid w:val="007C1152"/>
    <w:rsid w:val="007C1384"/>
    <w:rsid w:val="007C2864"/>
    <w:rsid w:val="007C2DC7"/>
    <w:rsid w:val="007C36D2"/>
    <w:rsid w:val="007C44F8"/>
    <w:rsid w:val="007C4C44"/>
    <w:rsid w:val="007C4D9F"/>
    <w:rsid w:val="007C5245"/>
    <w:rsid w:val="007C5991"/>
    <w:rsid w:val="007C70FD"/>
    <w:rsid w:val="007C73EB"/>
    <w:rsid w:val="007C76AD"/>
    <w:rsid w:val="007D03B4"/>
    <w:rsid w:val="007D0505"/>
    <w:rsid w:val="007D0D2C"/>
    <w:rsid w:val="007D0F92"/>
    <w:rsid w:val="007D2193"/>
    <w:rsid w:val="007D27DF"/>
    <w:rsid w:val="007D2BAC"/>
    <w:rsid w:val="007D49E4"/>
    <w:rsid w:val="007D5526"/>
    <w:rsid w:val="007D55F6"/>
    <w:rsid w:val="007D561E"/>
    <w:rsid w:val="007D6340"/>
    <w:rsid w:val="007D650A"/>
    <w:rsid w:val="007D6758"/>
    <w:rsid w:val="007D7C20"/>
    <w:rsid w:val="007E0837"/>
    <w:rsid w:val="007E11EF"/>
    <w:rsid w:val="007E163D"/>
    <w:rsid w:val="007E21E9"/>
    <w:rsid w:val="007E3482"/>
    <w:rsid w:val="007E42A1"/>
    <w:rsid w:val="007E49AA"/>
    <w:rsid w:val="007E5573"/>
    <w:rsid w:val="007E65E3"/>
    <w:rsid w:val="007E6F9E"/>
    <w:rsid w:val="007E777C"/>
    <w:rsid w:val="007F018B"/>
    <w:rsid w:val="007F1146"/>
    <w:rsid w:val="007F1168"/>
    <w:rsid w:val="007F234A"/>
    <w:rsid w:val="007F241C"/>
    <w:rsid w:val="007F2460"/>
    <w:rsid w:val="007F3655"/>
    <w:rsid w:val="007F3931"/>
    <w:rsid w:val="007F3A58"/>
    <w:rsid w:val="007F3EDB"/>
    <w:rsid w:val="007F48B5"/>
    <w:rsid w:val="007F4B19"/>
    <w:rsid w:val="007F5639"/>
    <w:rsid w:val="007F5829"/>
    <w:rsid w:val="007F58AB"/>
    <w:rsid w:val="007F59D1"/>
    <w:rsid w:val="007F5A12"/>
    <w:rsid w:val="007F6101"/>
    <w:rsid w:val="007F6349"/>
    <w:rsid w:val="007F6651"/>
    <w:rsid w:val="007F670C"/>
    <w:rsid w:val="007F6A4B"/>
    <w:rsid w:val="007F7292"/>
    <w:rsid w:val="007F7AD7"/>
    <w:rsid w:val="007F7BBF"/>
    <w:rsid w:val="00800D67"/>
    <w:rsid w:val="00800DAC"/>
    <w:rsid w:val="00800FCD"/>
    <w:rsid w:val="008011AE"/>
    <w:rsid w:val="008013E3"/>
    <w:rsid w:val="0080226C"/>
    <w:rsid w:val="00802BD9"/>
    <w:rsid w:val="008038DA"/>
    <w:rsid w:val="00803C1B"/>
    <w:rsid w:val="0080568D"/>
    <w:rsid w:val="00806390"/>
    <w:rsid w:val="00807BCF"/>
    <w:rsid w:val="00807D3C"/>
    <w:rsid w:val="00810A2B"/>
    <w:rsid w:val="00810EFD"/>
    <w:rsid w:val="00811141"/>
    <w:rsid w:val="00811308"/>
    <w:rsid w:val="008114CD"/>
    <w:rsid w:val="00811AE9"/>
    <w:rsid w:val="008122A4"/>
    <w:rsid w:val="008122B0"/>
    <w:rsid w:val="008127E7"/>
    <w:rsid w:val="00813AD2"/>
    <w:rsid w:val="00813B5E"/>
    <w:rsid w:val="00814109"/>
    <w:rsid w:val="00814135"/>
    <w:rsid w:val="0081473F"/>
    <w:rsid w:val="00814973"/>
    <w:rsid w:val="00814B11"/>
    <w:rsid w:val="008158C2"/>
    <w:rsid w:val="00815986"/>
    <w:rsid w:val="008163D8"/>
    <w:rsid w:val="00816788"/>
    <w:rsid w:val="0081691E"/>
    <w:rsid w:val="00816DD9"/>
    <w:rsid w:val="008171EF"/>
    <w:rsid w:val="008172D6"/>
    <w:rsid w:val="008176B1"/>
    <w:rsid w:val="00817C05"/>
    <w:rsid w:val="00820865"/>
    <w:rsid w:val="00820B51"/>
    <w:rsid w:val="00820FB8"/>
    <w:rsid w:val="00822155"/>
    <w:rsid w:val="008232DC"/>
    <w:rsid w:val="00824848"/>
    <w:rsid w:val="00824DED"/>
    <w:rsid w:val="0082513C"/>
    <w:rsid w:val="0082526D"/>
    <w:rsid w:val="008253ED"/>
    <w:rsid w:val="00825EAB"/>
    <w:rsid w:val="0082601B"/>
    <w:rsid w:val="00826048"/>
    <w:rsid w:val="00826235"/>
    <w:rsid w:val="0082689D"/>
    <w:rsid w:val="008270EC"/>
    <w:rsid w:val="008273D9"/>
    <w:rsid w:val="0082772A"/>
    <w:rsid w:val="00827A94"/>
    <w:rsid w:val="00830720"/>
    <w:rsid w:val="0083074E"/>
    <w:rsid w:val="00830AF4"/>
    <w:rsid w:val="00831F73"/>
    <w:rsid w:val="00831F9A"/>
    <w:rsid w:val="00832CB9"/>
    <w:rsid w:val="00832DBE"/>
    <w:rsid w:val="008337E6"/>
    <w:rsid w:val="0083389D"/>
    <w:rsid w:val="00833E0E"/>
    <w:rsid w:val="00834AFF"/>
    <w:rsid w:val="008364CE"/>
    <w:rsid w:val="008365AD"/>
    <w:rsid w:val="008367CB"/>
    <w:rsid w:val="00836AD4"/>
    <w:rsid w:val="00837335"/>
    <w:rsid w:val="00837451"/>
    <w:rsid w:val="00837812"/>
    <w:rsid w:val="00840DD4"/>
    <w:rsid w:val="00840DF4"/>
    <w:rsid w:val="0084161E"/>
    <w:rsid w:val="008428D6"/>
    <w:rsid w:val="008433DD"/>
    <w:rsid w:val="008434DD"/>
    <w:rsid w:val="00843716"/>
    <w:rsid w:val="0084470E"/>
    <w:rsid w:val="00844953"/>
    <w:rsid w:val="0084556B"/>
    <w:rsid w:val="00845E03"/>
    <w:rsid w:val="0084630F"/>
    <w:rsid w:val="00846848"/>
    <w:rsid w:val="00846B7D"/>
    <w:rsid w:val="00846C5B"/>
    <w:rsid w:val="00847223"/>
    <w:rsid w:val="00847D0E"/>
    <w:rsid w:val="008503F2"/>
    <w:rsid w:val="00850614"/>
    <w:rsid w:val="00850717"/>
    <w:rsid w:val="00850AC1"/>
    <w:rsid w:val="00850BF2"/>
    <w:rsid w:val="0085212D"/>
    <w:rsid w:val="00852762"/>
    <w:rsid w:val="00852B41"/>
    <w:rsid w:val="00852BE5"/>
    <w:rsid w:val="00853331"/>
    <w:rsid w:val="00853910"/>
    <w:rsid w:val="0085523D"/>
    <w:rsid w:val="00855682"/>
    <w:rsid w:val="0085585E"/>
    <w:rsid w:val="00855C21"/>
    <w:rsid w:val="00855E88"/>
    <w:rsid w:val="00856DC8"/>
    <w:rsid w:val="008577AD"/>
    <w:rsid w:val="00860059"/>
    <w:rsid w:val="00860954"/>
    <w:rsid w:val="00860F91"/>
    <w:rsid w:val="008615A5"/>
    <w:rsid w:val="0086192D"/>
    <w:rsid w:val="00861DA2"/>
    <w:rsid w:val="00862663"/>
    <w:rsid w:val="0086330F"/>
    <w:rsid w:val="008643BC"/>
    <w:rsid w:val="0086494D"/>
    <w:rsid w:val="00864A95"/>
    <w:rsid w:val="0086757E"/>
    <w:rsid w:val="00867667"/>
    <w:rsid w:val="008707A9"/>
    <w:rsid w:val="00870F41"/>
    <w:rsid w:val="008719C1"/>
    <w:rsid w:val="008724D6"/>
    <w:rsid w:val="00872B86"/>
    <w:rsid w:val="00873163"/>
    <w:rsid w:val="008731BA"/>
    <w:rsid w:val="008733A6"/>
    <w:rsid w:val="00873759"/>
    <w:rsid w:val="0087577C"/>
    <w:rsid w:val="00875AAE"/>
    <w:rsid w:val="00875BAB"/>
    <w:rsid w:val="008764E9"/>
    <w:rsid w:val="008766F7"/>
    <w:rsid w:val="008768F5"/>
    <w:rsid w:val="0087690A"/>
    <w:rsid w:val="00876C90"/>
    <w:rsid w:val="00877756"/>
    <w:rsid w:val="008819BF"/>
    <w:rsid w:val="00881CCD"/>
    <w:rsid w:val="00881DB9"/>
    <w:rsid w:val="008831FD"/>
    <w:rsid w:val="0088326B"/>
    <w:rsid w:val="008838D8"/>
    <w:rsid w:val="00883E0C"/>
    <w:rsid w:val="0088458D"/>
    <w:rsid w:val="00884A4E"/>
    <w:rsid w:val="00884DA1"/>
    <w:rsid w:val="00885417"/>
    <w:rsid w:val="00885A3B"/>
    <w:rsid w:val="0088641F"/>
    <w:rsid w:val="0088690E"/>
    <w:rsid w:val="00886D0E"/>
    <w:rsid w:val="008872F6"/>
    <w:rsid w:val="00887805"/>
    <w:rsid w:val="008906C7"/>
    <w:rsid w:val="00890BDD"/>
    <w:rsid w:val="00891349"/>
    <w:rsid w:val="0089180F"/>
    <w:rsid w:val="008922BF"/>
    <w:rsid w:val="00892302"/>
    <w:rsid w:val="00894A08"/>
    <w:rsid w:val="008951DC"/>
    <w:rsid w:val="00896584"/>
    <w:rsid w:val="00896680"/>
    <w:rsid w:val="00897632"/>
    <w:rsid w:val="00897A30"/>
    <w:rsid w:val="008A0C40"/>
    <w:rsid w:val="008A107A"/>
    <w:rsid w:val="008A2043"/>
    <w:rsid w:val="008A2E69"/>
    <w:rsid w:val="008A313E"/>
    <w:rsid w:val="008A5336"/>
    <w:rsid w:val="008A5EAA"/>
    <w:rsid w:val="008A5FAF"/>
    <w:rsid w:val="008A695B"/>
    <w:rsid w:val="008A6C75"/>
    <w:rsid w:val="008B008D"/>
    <w:rsid w:val="008B0B37"/>
    <w:rsid w:val="008B25CD"/>
    <w:rsid w:val="008B2FC2"/>
    <w:rsid w:val="008B366C"/>
    <w:rsid w:val="008B4159"/>
    <w:rsid w:val="008B42B7"/>
    <w:rsid w:val="008B507E"/>
    <w:rsid w:val="008B58B2"/>
    <w:rsid w:val="008B7752"/>
    <w:rsid w:val="008B7BDD"/>
    <w:rsid w:val="008C08CF"/>
    <w:rsid w:val="008C19CE"/>
    <w:rsid w:val="008C22BF"/>
    <w:rsid w:val="008C2510"/>
    <w:rsid w:val="008C27C3"/>
    <w:rsid w:val="008C2BC2"/>
    <w:rsid w:val="008C2CFB"/>
    <w:rsid w:val="008C32A9"/>
    <w:rsid w:val="008C37BA"/>
    <w:rsid w:val="008C391B"/>
    <w:rsid w:val="008C3EA1"/>
    <w:rsid w:val="008C3ECA"/>
    <w:rsid w:val="008C4308"/>
    <w:rsid w:val="008C4B28"/>
    <w:rsid w:val="008C4C0A"/>
    <w:rsid w:val="008C5341"/>
    <w:rsid w:val="008C554C"/>
    <w:rsid w:val="008C5CA9"/>
    <w:rsid w:val="008C66E8"/>
    <w:rsid w:val="008C6A33"/>
    <w:rsid w:val="008C6B21"/>
    <w:rsid w:val="008C7D73"/>
    <w:rsid w:val="008D13C3"/>
    <w:rsid w:val="008D1A99"/>
    <w:rsid w:val="008D22A5"/>
    <w:rsid w:val="008D22E1"/>
    <w:rsid w:val="008D231B"/>
    <w:rsid w:val="008D24D5"/>
    <w:rsid w:val="008D2663"/>
    <w:rsid w:val="008D2843"/>
    <w:rsid w:val="008D2A75"/>
    <w:rsid w:val="008D3971"/>
    <w:rsid w:val="008D3AB4"/>
    <w:rsid w:val="008D4433"/>
    <w:rsid w:val="008D46A0"/>
    <w:rsid w:val="008D4FDA"/>
    <w:rsid w:val="008D5DDA"/>
    <w:rsid w:val="008D6028"/>
    <w:rsid w:val="008D6973"/>
    <w:rsid w:val="008D709B"/>
    <w:rsid w:val="008D71F7"/>
    <w:rsid w:val="008D77ED"/>
    <w:rsid w:val="008D7964"/>
    <w:rsid w:val="008D7967"/>
    <w:rsid w:val="008E0DE9"/>
    <w:rsid w:val="008E1323"/>
    <w:rsid w:val="008E17CB"/>
    <w:rsid w:val="008E1F46"/>
    <w:rsid w:val="008E3687"/>
    <w:rsid w:val="008E41D2"/>
    <w:rsid w:val="008E42FB"/>
    <w:rsid w:val="008E448A"/>
    <w:rsid w:val="008E49C4"/>
    <w:rsid w:val="008E4DCE"/>
    <w:rsid w:val="008E51B9"/>
    <w:rsid w:val="008E529A"/>
    <w:rsid w:val="008E5BAF"/>
    <w:rsid w:val="008E651E"/>
    <w:rsid w:val="008E7363"/>
    <w:rsid w:val="008E7636"/>
    <w:rsid w:val="008F0CD3"/>
    <w:rsid w:val="008F14CF"/>
    <w:rsid w:val="008F1CEF"/>
    <w:rsid w:val="008F210A"/>
    <w:rsid w:val="008F2352"/>
    <w:rsid w:val="008F270F"/>
    <w:rsid w:val="008F3047"/>
    <w:rsid w:val="008F3248"/>
    <w:rsid w:val="008F3953"/>
    <w:rsid w:val="008F3D04"/>
    <w:rsid w:val="008F41E5"/>
    <w:rsid w:val="008F46DF"/>
    <w:rsid w:val="008F474C"/>
    <w:rsid w:val="008F4812"/>
    <w:rsid w:val="008F482F"/>
    <w:rsid w:val="008F483A"/>
    <w:rsid w:val="008F48F3"/>
    <w:rsid w:val="008F4E5B"/>
    <w:rsid w:val="008F4E63"/>
    <w:rsid w:val="008F519F"/>
    <w:rsid w:val="008F5948"/>
    <w:rsid w:val="008F5973"/>
    <w:rsid w:val="008F5B71"/>
    <w:rsid w:val="008F5DBF"/>
    <w:rsid w:val="008F5EE6"/>
    <w:rsid w:val="008F6372"/>
    <w:rsid w:val="008F798C"/>
    <w:rsid w:val="0090043E"/>
    <w:rsid w:val="00900B29"/>
    <w:rsid w:val="00900D50"/>
    <w:rsid w:val="0090141B"/>
    <w:rsid w:val="00903791"/>
    <w:rsid w:val="0090506D"/>
    <w:rsid w:val="009055E9"/>
    <w:rsid w:val="009056AD"/>
    <w:rsid w:val="00906115"/>
    <w:rsid w:val="009067A7"/>
    <w:rsid w:val="00906A7F"/>
    <w:rsid w:val="00907984"/>
    <w:rsid w:val="00907CA0"/>
    <w:rsid w:val="0091063E"/>
    <w:rsid w:val="009106B5"/>
    <w:rsid w:val="0091248C"/>
    <w:rsid w:val="00912540"/>
    <w:rsid w:val="00912B0E"/>
    <w:rsid w:val="00912CE3"/>
    <w:rsid w:val="00913A6F"/>
    <w:rsid w:val="00913FC8"/>
    <w:rsid w:val="00914F4F"/>
    <w:rsid w:val="0091500E"/>
    <w:rsid w:val="0091585E"/>
    <w:rsid w:val="0091594E"/>
    <w:rsid w:val="00915E91"/>
    <w:rsid w:val="00915F48"/>
    <w:rsid w:val="00916785"/>
    <w:rsid w:val="00916E9D"/>
    <w:rsid w:val="00920509"/>
    <w:rsid w:val="00920781"/>
    <w:rsid w:val="009210CF"/>
    <w:rsid w:val="00921402"/>
    <w:rsid w:val="0092375E"/>
    <w:rsid w:val="0092382E"/>
    <w:rsid w:val="00924291"/>
    <w:rsid w:val="00924358"/>
    <w:rsid w:val="009250E4"/>
    <w:rsid w:val="00925271"/>
    <w:rsid w:val="00926442"/>
    <w:rsid w:val="009273D4"/>
    <w:rsid w:val="0092758B"/>
    <w:rsid w:val="0092769B"/>
    <w:rsid w:val="00927F17"/>
    <w:rsid w:val="00930321"/>
    <w:rsid w:val="00930938"/>
    <w:rsid w:val="00930B74"/>
    <w:rsid w:val="00930D76"/>
    <w:rsid w:val="00931314"/>
    <w:rsid w:val="0093133B"/>
    <w:rsid w:val="009321CA"/>
    <w:rsid w:val="0093292B"/>
    <w:rsid w:val="0093312B"/>
    <w:rsid w:val="00933817"/>
    <w:rsid w:val="00933D2E"/>
    <w:rsid w:val="0093410F"/>
    <w:rsid w:val="0093424D"/>
    <w:rsid w:val="0093457A"/>
    <w:rsid w:val="009348C3"/>
    <w:rsid w:val="0093523C"/>
    <w:rsid w:val="009364F6"/>
    <w:rsid w:val="00936B06"/>
    <w:rsid w:val="00937BD2"/>
    <w:rsid w:val="00937E21"/>
    <w:rsid w:val="009407E3"/>
    <w:rsid w:val="009409BB"/>
    <w:rsid w:val="0094137D"/>
    <w:rsid w:val="009419E9"/>
    <w:rsid w:val="00943925"/>
    <w:rsid w:val="00943DD9"/>
    <w:rsid w:val="00944405"/>
    <w:rsid w:val="00945388"/>
    <w:rsid w:val="0094623A"/>
    <w:rsid w:val="00947409"/>
    <w:rsid w:val="00947EDB"/>
    <w:rsid w:val="00950F33"/>
    <w:rsid w:val="0095161A"/>
    <w:rsid w:val="009525F4"/>
    <w:rsid w:val="00952FB6"/>
    <w:rsid w:val="00953093"/>
    <w:rsid w:val="00953F0D"/>
    <w:rsid w:val="009543EA"/>
    <w:rsid w:val="00956F05"/>
    <w:rsid w:val="00957742"/>
    <w:rsid w:val="009578E9"/>
    <w:rsid w:val="00957FA9"/>
    <w:rsid w:val="0096082A"/>
    <w:rsid w:val="00961112"/>
    <w:rsid w:val="00961991"/>
    <w:rsid w:val="00962498"/>
    <w:rsid w:val="0096256C"/>
    <w:rsid w:val="00962B76"/>
    <w:rsid w:val="00963DF5"/>
    <w:rsid w:val="009641AD"/>
    <w:rsid w:val="00964548"/>
    <w:rsid w:val="00964AE2"/>
    <w:rsid w:val="00965F97"/>
    <w:rsid w:val="00965FAA"/>
    <w:rsid w:val="00967A5A"/>
    <w:rsid w:val="00971294"/>
    <w:rsid w:val="00971DE3"/>
    <w:rsid w:val="009722A2"/>
    <w:rsid w:val="00972991"/>
    <w:rsid w:val="00973D41"/>
    <w:rsid w:val="00974271"/>
    <w:rsid w:val="00974530"/>
    <w:rsid w:val="00974B4C"/>
    <w:rsid w:val="0097505F"/>
    <w:rsid w:val="00975117"/>
    <w:rsid w:val="00975772"/>
    <w:rsid w:val="00975D34"/>
    <w:rsid w:val="00976813"/>
    <w:rsid w:val="0097778F"/>
    <w:rsid w:val="00977DA9"/>
    <w:rsid w:val="00977F59"/>
    <w:rsid w:val="009802B5"/>
    <w:rsid w:val="009807AD"/>
    <w:rsid w:val="00981994"/>
    <w:rsid w:val="00981C83"/>
    <w:rsid w:val="00981F2D"/>
    <w:rsid w:val="009822C3"/>
    <w:rsid w:val="009822CC"/>
    <w:rsid w:val="00982402"/>
    <w:rsid w:val="00982934"/>
    <w:rsid w:val="009830E5"/>
    <w:rsid w:val="00983B68"/>
    <w:rsid w:val="00983F84"/>
    <w:rsid w:val="009840E2"/>
    <w:rsid w:val="009849E8"/>
    <w:rsid w:val="00984C2B"/>
    <w:rsid w:val="00984CF1"/>
    <w:rsid w:val="00984F13"/>
    <w:rsid w:val="00985421"/>
    <w:rsid w:val="009863EB"/>
    <w:rsid w:val="00986409"/>
    <w:rsid w:val="0098676C"/>
    <w:rsid w:val="00986CDE"/>
    <w:rsid w:val="00987229"/>
    <w:rsid w:val="0098736C"/>
    <w:rsid w:val="00987DE5"/>
    <w:rsid w:val="0099031D"/>
    <w:rsid w:val="00990592"/>
    <w:rsid w:val="009907BD"/>
    <w:rsid w:val="00991A55"/>
    <w:rsid w:val="00992085"/>
    <w:rsid w:val="0099268D"/>
    <w:rsid w:val="00992870"/>
    <w:rsid w:val="00992B1A"/>
    <w:rsid w:val="00992B1D"/>
    <w:rsid w:val="0099386C"/>
    <w:rsid w:val="00993BAB"/>
    <w:rsid w:val="0099430E"/>
    <w:rsid w:val="00994C35"/>
    <w:rsid w:val="00994FE8"/>
    <w:rsid w:val="009950B9"/>
    <w:rsid w:val="00995366"/>
    <w:rsid w:val="009955F5"/>
    <w:rsid w:val="00996034"/>
    <w:rsid w:val="00996079"/>
    <w:rsid w:val="00997111"/>
    <w:rsid w:val="009A0234"/>
    <w:rsid w:val="009A044F"/>
    <w:rsid w:val="009A078C"/>
    <w:rsid w:val="009A0B60"/>
    <w:rsid w:val="009A0B6D"/>
    <w:rsid w:val="009A0CE6"/>
    <w:rsid w:val="009A14C7"/>
    <w:rsid w:val="009A21CE"/>
    <w:rsid w:val="009A2441"/>
    <w:rsid w:val="009A278B"/>
    <w:rsid w:val="009A2CC5"/>
    <w:rsid w:val="009A4218"/>
    <w:rsid w:val="009A45AE"/>
    <w:rsid w:val="009A4E39"/>
    <w:rsid w:val="009A4F49"/>
    <w:rsid w:val="009A6928"/>
    <w:rsid w:val="009A6A07"/>
    <w:rsid w:val="009A7EFB"/>
    <w:rsid w:val="009B038F"/>
    <w:rsid w:val="009B0AF0"/>
    <w:rsid w:val="009B0FB7"/>
    <w:rsid w:val="009B1CF7"/>
    <w:rsid w:val="009B24E7"/>
    <w:rsid w:val="009B2B42"/>
    <w:rsid w:val="009B2E4D"/>
    <w:rsid w:val="009B3C73"/>
    <w:rsid w:val="009B422F"/>
    <w:rsid w:val="009B42ED"/>
    <w:rsid w:val="009B496D"/>
    <w:rsid w:val="009B530B"/>
    <w:rsid w:val="009B57E8"/>
    <w:rsid w:val="009B6507"/>
    <w:rsid w:val="009B702D"/>
    <w:rsid w:val="009B7AC8"/>
    <w:rsid w:val="009B7B43"/>
    <w:rsid w:val="009C016E"/>
    <w:rsid w:val="009C0B2E"/>
    <w:rsid w:val="009C37E1"/>
    <w:rsid w:val="009C408A"/>
    <w:rsid w:val="009C6166"/>
    <w:rsid w:val="009C6AF6"/>
    <w:rsid w:val="009C6FF0"/>
    <w:rsid w:val="009C764E"/>
    <w:rsid w:val="009C7A78"/>
    <w:rsid w:val="009C7E25"/>
    <w:rsid w:val="009D19A5"/>
    <w:rsid w:val="009D1B42"/>
    <w:rsid w:val="009D32FC"/>
    <w:rsid w:val="009D3578"/>
    <w:rsid w:val="009D40BC"/>
    <w:rsid w:val="009D41BB"/>
    <w:rsid w:val="009D43D7"/>
    <w:rsid w:val="009D4B99"/>
    <w:rsid w:val="009D5692"/>
    <w:rsid w:val="009D56DE"/>
    <w:rsid w:val="009D61B0"/>
    <w:rsid w:val="009D65CB"/>
    <w:rsid w:val="009D759B"/>
    <w:rsid w:val="009E0223"/>
    <w:rsid w:val="009E03F0"/>
    <w:rsid w:val="009E0765"/>
    <w:rsid w:val="009E0809"/>
    <w:rsid w:val="009E0868"/>
    <w:rsid w:val="009E1030"/>
    <w:rsid w:val="009E1714"/>
    <w:rsid w:val="009E288F"/>
    <w:rsid w:val="009E2891"/>
    <w:rsid w:val="009E2969"/>
    <w:rsid w:val="009E2A23"/>
    <w:rsid w:val="009E3576"/>
    <w:rsid w:val="009E3738"/>
    <w:rsid w:val="009E407A"/>
    <w:rsid w:val="009E40B5"/>
    <w:rsid w:val="009E4462"/>
    <w:rsid w:val="009E4774"/>
    <w:rsid w:val="009E479E"/>
    <w:rsid w:val="009E5537"/>
    <w:rsid w:val="009E5E68"/>
    <w:rsid w:val="009E5EF7"/>
    <w:rsid w:val="009E63B1"/>
    <w:rsid w:val="009E7DFE"/>
    <w:rsid w:val="009F03D4"/>
    <w:rsid w:val="009F0657"/>
    <w:rsid w:val="009F1281"/>
    <w:rsid w:val="009F17C6"/>
    <w:rsid w:val="009F1CEC"/>
    <w:rsid w:val="009F2998"/>
    <w:rsid w:val="009F3355"/>
    <w:rsid w:val="009F4076"/>
    <w:rsid w:val="009F4EE1"/>
    <w:rsid w:val="009F5154"/>
    <w:rsid w:val="009F5193"/>
    <w:rsid w:val="009F6363"/>
    <w:rsid w:val="009F6B4A"/>
    <w:rsid w:val="009F70D8"/>
    <w:rsid w:val="009F77C5"/>
    <w:rsid w:val="00A00538"/>
    <w:rsid w:val="00A00CCB"/>
    <w:rsid w:val="00A01616"/>
    <w:rsid w:val="00A018D9"/>
    <w:rsid w:val="00A01C98"/>
    <w:rsid w:val="00A01D2B"/>
    <w:rsid w:val="00A02B78"/>
    <w:rsid w:val="00A02F08"/>
    <w:rsid w:val="00A03269"/>
    <w:rsid w:val="00A03B83"/>
    <w:rsid w:val="00A05830"/>
    <w:rsid w:val="00A05A78"/>
    <w:rsid w:val="00A05FFE"/>
    <w:rsid w:val="00A064CC"/>
    <w:rsid w:val="00A06A2F"/>
    <w:rsid w:val="00A07309"/>
    <w:rsid w:val="00A07345"/>
    <w:rsid w:val="00A07D59"/>
    <w:rsid w:val="00A103B4"/>
    <w:rsid w:val="00A1063E"/>
    <w:rsid w:val="00A10F50"/>
    <w:rsid w:val="00A11A25"/>
    <w:rsid w:val="00A11C80"/>
    <w:rsid w:val="00A11D28"/>
    <w:rsid w:val="00A12387"/>
    <w:rsid w:val="00A12A95"/>
    <w:rsid w:val="00A130F6"/>
    <w:rsid w:val="00A13181"/>
    <w:rsid w:val="00A13384"/>
    <w:rsid w:val="00A13466"/>
    <w:rsid w:val="00A1425A"/>
    <w:rsid w:val="00A1483D"/>
    <w:rsid w:val="00A14A29"/>
    <w:rsid w:val="00A14C86"/>
    <w:rsid w:val="00A15005"/>
    <w:rsid w:val="00A16236"/>
    <w:rsid w:val="00A17021"/>
    <w:rsid w:val="00A17667"/>
    <w:rsid w:val="00A17D93"/>
    <w:rsid w:val="00A17DE7"/>
    <w:rsid w:val="00A17F0D"/>
    <w:rsid w:val="00A208EA"/>
    <w:rsid w:val="00A20C90"/>
    <w:rsid w:val="00A210C3"/>
    <w:rsid w:val="00A211CC"/>
    <w:rsid w:val="00A214CE"/>
    <w:rsid w:val="00A2160F"/>
    <w:rsid w:val="00A21782"/>
    <w:rsid w:val="00A217D5"/>
    <w:rsid w:val="00A22559"/>
    <w:rsid w:val="00A230B3"/>
    <w:rsid w:val="00A2372D"/>
    <w:rsid w:val="00A23BD1"/>
    <w:rsid w:val="00A25A62"/>
    <w:rsid w:val="00A25B79"/>
    <w:rsid w:val="00A26B0E"/>
    <w:rsid w:val="00A26D55"/>
    <w:rsid w:val="00A26FDC"/>
    <w:rsid w:val="00A30BCE"/>
    <w:rsid w:val="00A30C9E"/>
    <w:rsid w:val="00A318EC"/>
    <w:rsid w:val="00A31E6B"/>
    <w:rsid w:val="00A32059"/>
    <w:rsid w:val="00A321ED"/>
    <w:rsid w:val="00A33653"/>
    <w:rsid w:val="00A33C33"/>
    <w:rsid w:val="00A33EAF"/>
    <w:rsid w:val="00A3463A"/>
    <w:rsid w:val="00A346BB"/>
    <w:rsid w:val="00A35C9B"/>
    <w:rsid w:val="00A35D21"/>
    <w:rsid w:val="00A35E9A"/>
    <w:rsid w:val="00A365B9"/>
    <w:rsid w:val="00A36F3F"/>
    <w:rsid w:val="00A37045"/>
    <w:rsid w:val="00A37802"/>
    <w:rsid w:val="00A37D6F"/>
    <w:rsid w:val="00A37FD6"/>
    <w:rsid w:val="00A40834"/>
    <w:rsid w:val="00A40EF6"/>
    <w:rsid w:val="00A4184F"/>
    <w:rsid w:val="00A41CB0"/>
    <w:rsid w:val="00A4219C"/>
    <w:rsid w:val="00A42B51"/>
    <w:rsid w:val="00A42BF0"/>
    <w:rsid w:val="00A4354F"/>
    <w:rsid w:val="00A43C01"/>
    <w:rsid w:val="00A43C94"/>
    <w:rsid w:val="00A43F27"/>
    <w:rsid w:val="00A444E0"/>
    <w:rsid w:val="00A44D99"/>
    <w:rsid w:val="00A44FF7"/>
    <w:rsid w:val="00A451E1"/>
    <w:rsid w:val="00A45956"/>
    <w:rsid w:val="00A45B74"/>
    <w:rsid w:val="00A46025"/>
    <w:rsid w:val="00A4629C"/>
    <w:rsid w:val="00A477BD"/>
    <w:rsid w:val="00A479A7"/>
    <w:rsid w:val="00A50004"/>
    <w:rsid w:val="00A5066D"/>
    <w:rsid w:val="00A507BD"/>
    <w:rsid w:val="00A51128"/>
    <w:rsid w:val="00A526A5"/>
    <w:rsid w:val="00A52B01"/>
    <w:rsid w:val="00A53158"/>
    <w:rsid w:val="00A5366C"/>
    <w:rsid w:val="00A53706"/>
    <w:rsid w:val="00A5374B"/>
    <w:rsid w:val="00A537DB"/>
    <w:rsid w:val="00A55F64"/>
    <w:rsid w:val="00A566EC"/>
    <w:rsid w:val="00A57970"/>
    <w:rsid w:val="00A57E17"/>
    <w:rsid w:val="00A57EDF"/>
    <w:rsid w:val="00A601EE"/>
    <w:rsid w:val="00A609F1"/>
    <w:rsid w:val="00A61176"/>
    <w:rsid w:val="00A61427"/>
    <w:rsid w:val="00A614F5"/>
    <w:rsid w:val="00A61557"/>
    <w:rsid w:val="00A6181C"/>
    <w:rsid w:val="00A61D1E"/>
    <w:rsid w:val="00A620CF"/>
    <w:rsid w:val="00A62665"/>
    <w:rsid w:val="00A6342B"/>
    <w:rsid w:val="00A635CA"/>
    <w:rsid w:val="00A639C6"/>
    <w:rsid w:val="00A63D6A"/>
    <w:rsid w:val="00A63FB4"/>
    <w:rsid w:val="00A652AA"/>
    <w:rsid w:val="00A6553B"/>
    <w:rsid w:val="00A6570F"/>
    <w:rsid w:val="00A65740"/>
    <w:rsid w:val="00A6580C"/>
    <w:rsid w:val="00A6599D"/>
    <w:rsid w:val="00A65D0B"/>
    <w:rsid w:val="00A661BC"/>
    <w:rsid w:val="00A666BE"/>
    <w:rsid w:val="00A701E2"/>
    <w:rsid w:val="00A7318E"/>
    <w:rsid w:val="00A734D6"/>
    <w:rsid w:val="00A741F5"/>
    <w:rsid w:val="00A746D0"/>
    <w:rsid w:val="00A74FE3"/>
    <w:rsid w:val="00A75098"/>
    <w:rsid w:val="00A7557E"/>
    <w:rsid w:val="00A75E71"/>
    <w:rsid w:val="00A76F18"/>
    <w:rsid w:val="00A76F86"/>
    <w:rsid w:val="00A7730D"/>
    <w:rsid w:val="00A77733"/>
    <w:rsid w:val="00A7797A"/>
    <w:rsid w:val="00A77CC9"/>
    <w:rsid w:val="00A77FF6"/>
    <w:rsid w:val="00A81180"/>
    <w:rsid w:val="00A8155E"/>
    <w:rsid w:val="00A81627"/>
    <w:rsid w:val="00A81C74"/>
    <w:rsid w:val="00A8377C"/>
    <w:rsid w:val="00A83AF4"/>
    <w:rsid w:val="00A84CBA"/>
    <w:rsid w:val="00A854CC"/>
    <w:rsid w:val="00A85E9B"/>
    <w:rsid w:val="00A86A0B"/>
    <w:rsid w:val="00A90138"/>
    <w:rsid w:val="00A90ADF"/>
    <w:rsid w:val="00A90E9C"/>
    <w:rsid w:val="00A90F93"/>
    <w:rsid w:val="00A92019"/>
    <w:rsid w:val="00A934F8"/>
    <w:rsid w:val="00A936B4"/>
    <w:rsid w:val="00A939BF"/>
    <w:rsid w:val="00A93AC2"/>
    <w:rsid w:val="00A93FBD"/>
    <w:rsid w:val="00A940F5"/>
    <w:rsid w:val="00A9427A"/>
    <w:rsid w:val="00A945A9"/>
    <w:rsid w:val="00A94BE4"/>
    <w:rsid w:val="00A94E6B"/>
    <w:rsid w:val="00A94F8F"/>
    <w:rsid w:val="00A95A26"/>
    <w:rsid w:val="00A969D9"/>
    <w:rsid w:val="00A96D6B"/>
    <w:rsid w:val="00A96F9A"/>
    <w:rsid w:val="00A973EC"/>
    <w:rsid w:val="00A97AE4"/>
    <w:rsid w:val="00A97B5A"/>
    <w:rsid w:val="00AA0111"/>
    <w:rsid w:val="00AA043B"/>
    <w:rsid w:val="00AA05B4"/>
    <w:rsid w:val="00AA0818"/>
    <w:rsid w:val="00AA0A0E"/>
    <w:rsid w:val="00AA0B20"/>
    <w:rsid w:val="00AA22CF"/>
    <w:rsid w:val="00AA23C4"/>
    <w:rsid w:val="00AA290C"/>
    <w:rsid w:val="00AA2F2F"/>
    <w:rsid w:val="00AA3219"/>
    <w:rsid w:val="00AA401D"/>
    <w:rsid w:val="00AA440C"/>
    <w:rsid w:val="00AA4793"/>
    <w:rsid w:val="00AA4D63"/>
    <w:rsid w:val="00AA54F1"/>
    <w:rsid w:val="00AA5B16"/>
    <w:rsid w:val="00AA600C"/>
    <w:rsid w:val="00AA6653"/>
    <w:rsid w:val="00AA6D27"/>
    <w:rsid w:val="00AA6DE1"/>
    <w:rsid w:val="00AA6FF9"/>
    <w:rsid w:val="00AA7734"/>
    <w:rsid w:val="00AA79B8"/>
    <w:rsid w:val="00AB0B82"/>
    <w:rsid w:val="00AB24D1"/>
    <w:rsid w:val="00AB28EB"/>
    <w:rsid w:val="00AB2BF3"/>
    <w:rsid w:val="00AB2C42"/>
    <w:rsid w:val="00AB32CA"/>
    <w:rsid w:val="00AB39C0"/>
    <w:rsid w:val="00AB43CD"/>
    <w:rsid w:val="00AB4E48"/>
    <w:rsid w:val="00AB53C1"/>
    <w:rsid w:val="00AB63B1"/>
    <w:rsid w:val="00AB683F"/>
    <w:rsid w:val="00AB6BE7"/>
    <w:rsid w:val="00AB6EA7"/>
    <w:rsid w:val="00AB6EC3"/>
    <w:rsid w:val="00AC01ED"/>
    <w:rsid w:val="00AC022A"/>
    <w:rsid w:val="00AC0982"/>
    <w:rsid w:val="00AC0C4E"/>
    <w:rsid w:val="00AC0ECC"/>
    <w:rsid w:val="00AC1140"/>
    <w:rsid w:val="00AC160A"/>
    <w:rsid w:val="00AC2ABC"/>
    <w:rsid w:val="00AC2EB6"/>
    <w:rsid w:val="00AC3745"/>
    <w:rsid w:val="00AC3863"/>
    <w:rsid w:val="00AC4DC4"/>
    <w:rsid w:val="00AC5197"/>
    <w:rsid w:val="00AC528B"/>
    <w:rsid w:val="00AC52B3"/>
    <w:rsid w:val="00AC5C4F"/>
    <w:rsid w:val="00AC5DDA"/>
    <w:rsid w:val="00AC6548"/>
    <w:rsid w:val="00AC66F5"/>
    <w:rsid w:val="00AC680B"/>
    <w:rsid w:val="00AC6D20"/>
    <w:rsid w:val="00AD1697"/>
    <w:rsid w:val="00AD189B"/>
    <w:rsid w:val="00AD1DDB"/>
    <w:rsid w:val="00AD2159"/>
    <w:rsid w:val="00AD35B5"/>
    <w:rsid w:val="00AD3AB7"/>
    <w:rsid w:val="00AD3C36"/>
    <w:rsid w:val="00AD3D4B"/>
    <w:rsid w:val="00AD3F2A"/>
    <w:rsid w:val="00AD4093"/>
    <w:rsid w:val="00AD4213"/>
    <w:rsid w:val="00AD4FFC"/>
    <w:rsid w:val="00AD6078"/>
    <w:rsid w:val="00AD67BC"/>
    <w:rsid w:val="00AD7664"/>
    <w:rsid w:val="00AE0CC6"/>
    <w:rsid w:val="00AE0ECC"/>
    <w:rsid w:val="00AE3375"/>
    <w:rsid w:val="00AE38B6"/>
    <w:rsid w:val="00AE5B20"/>
    <w:rsid w:val="00AE6A2B"/>
    <w:rsid w:val="00AE7E23"/>
    <w:rsid w:val="00AF012B"/>
    <w:rsid w:val="00AF04B3"/>
    <w:rsid w:val="00AF06F4"/>
    <w:rsid w:val="00AF0F2D"/>
    <w:rsid w:val="00AF2553"/>
    <w:rsid w:val="00AF3567"/>
    <w:rsid w:val="00AF3BC9"/>
    <w:rsid w:val="00AF4224"/>
    <w:rsid w:val="00AF4923"/>
    <w:rsid w:val="00AF5D81"/>
    <w:rsid w:val="00AF6072"/>
    <w:rsid w:val="00AF68E1"/>
    <w:rsid w:val="00AF6CBC"/>
    <w:rsid w:val="00AF6CC0"/>
    <w:rsid w:val="00B003A6"/>
    <w:rsid w:val="00B009D9"/>
    <w:rsid w:val="00B01093"/>
    <w:rsid w:val="00B020D1"/>
    <w:rsid w:val="00B02123"/>
    <w:rsid w:val="00B024A0"/>
    <w:rsid w:val="00B0253A"/>
    <w:rsid w:val="00B02B1F"/>
    <w:rsid w:val="00B02E50"/>
    <w:rsid w:val="00B037E8"/>
    <w:rsid w:val="00B04460"/>
    <w:rsid w:val="00B06BD8"/>
    <w:rsid w:val="00B06D63"/>
    <w:rsid w:val="00B072A1"/>
    <w:rsid w:val="00B107B3"/>
    <w:rsid w:val="00B1090F"/>
    <w:rsid w:val="00B1185E"/>
    <w:rsid w:val="00B11C3F"/>
    <w:rsid w:val="00B11D9B"/>
    <w:rsid w:val="00B124FB"/>
    <w:rsid w:val="00B1252E"/>
    <w:rsid w:val="00B1400B"/>
    <w:rsid w:val="00B14256"/>
    <w:rsid w:val="00B1447C"/>
    <w:rsid w:val="00B14C4E"/>
    <w:rsid w:val="00B16361"/>
    <w:rsid w:val="00B16460"/>
    <w:rsid w:val="00B164B8"/>
    <w:rsid w:val="00B169B6"/>
    <w:rsid w:val="00B17679"/>
    <w:rsid w:val="00B17CBF"/>
    <w:rsid w:val="00B21740"/>
    <w:rsid w:val="00B21824"/>
    <w:rsid w:val="00B239F1"/>
    <w:rsid w:val="00B24A28"/>
    <w:rsid w:val="00B24C79"/>
    <w:rsid w:val="00B25122"/>
    <w:rsid w:val="00B25333"/>
    <w:rsid w:val="00B2564D"/>
    <w:rsid w:val="00B25B41"/>
    <w:rsid w:val="00B27736"/>
    <w:rsid w:val="00B27A5C"/>
    <w:rsid w:val="00B27A88"/>
    <w:rsid w:val="00B27B30"/>
    <w:rsid w:val="00B30023"/>
    <w:rsid w:val="00B300DC"/>
    <w:rsid w:val="00B331A3"/>
    <w:rsid w:val="00B33A28"/>
    <w:rsid w:val="00B33A8F"/>
    <w:rsid w:val="00B33EEF"/>
    <w:rsid w:val="00B33F40"/>
    <w:rsid w:val="00B3519C"/>
    <w:rsid w:val="00B353D4"/>
    <w:rsid w:val="00B35AA3"/>
    <w:rsid w:val="00B35FC2"/>
    <w:rsid w:val="00B36949"/>
    <w:rsid w:val="00B37B1F"/>
    <w:rsid w:val="00B40ACC"/>
    <w:rsid w:val="00B40F36"/>
    <w:rsid w:val="00B41098"/>
    <w:rsid w:val="00B41F96"/>
    <w:rsid w:val="00B4218A"/>
    <w:rsid w:val="00B421C3"/>
    <w:rsid w:val="00B42374"/>
    <w:rsid w:val="00B4277F"/>
    <w:rsid w:val="00B439D6"/>
    <w:rsid w:val="00B43AEB"/>
    <w:rsid w:val="00B43E18"/>
    <w:rsid w:val="00B43EB6"/>
    <w:rsid w:val="00B44046"/>
    <w:rsid w:val="00B4418D"/>
    <w:rsid w:val="00B4455F"/>
    <w:rsid w:val="00B447AA"/>
    <w:rsid w:val="00B4534E"/>
    <w:rsid w:val="00B45A06"/>
    <w:rsid w:val="00B463BE"/>
    <w:rsid w:val="00B466C0"/>
    <w:rsid w:val="00B46731"/>
    <w:rsid w:val="00B46ED9"/>
    <w:rsid w:val="00B476F8"/>
    <w:rsid w:val="00B478EA"/>
    <w:rsid w:val="00B47929"/>
    <w:rsid w:val="00B47B48"/>
    <w:rsid w:val="00B5017A"/>
    <w:rsid w:val="00B50760"/>
    <w:rsid w:val="00B51B0D"/>
    <w:rsid w:val="00B51C56"/>
    <w:rsid w:val="00B5394B"/>
    <w:rsid w:val="00B54188"/>
    <w:rsid w:val="00B54537"/>
    <w:rsid w:val="00B54892"/>
    <w:rsid w:val="00B54937"/>
    <w:rsid w:val="00B54A97"/>
    <w:rsid w:val="00B54D7E"/>
    <w:rsid w:val="00B5517A"/>
    <w:rsid w:val="00B55283"/>
    <w:rsid w:val="00B55769"/>
    <w:rsid w:val="00B55DE9"/>
    <w:rsid w:val="00B561D0"/>
    <w:rsid w:val="00B56534"/>
    <w:rsid w:val="00B56D4B"/>
    <w:rsid w:val="00B56DD1"/>
    <w:rsid w:val="00B57465"/>
    <w:rsid w:val="00B57755"/>
    <w:rsid w:val="00B57CF1"/>
    <w:rsid w:val="00B60AC0"/>
    <w:rsid w:val="00B61C4A"/>
    <w:rsid w:val="00B63CFB"/>
    <w:rsid w:val="00B63E63"/>
    <w:rsid w:val="00B6412E"/>
    <w:rsid w:val="00B656F0"/>
    <w:rsid w:val="00B6612E"/>
    <w:rsid w:val="00B66949"/>
    <w:rsid w:val="00B66AC4"/>
    <w:rsid w:val="00B66D44"/>
    <w:rsid w:val="00B66DA6"/>
    <w:rsid w:val="00B670F9"/>
    <w:rsid w:val="00B67946"/>
    <w:rsid w:val="00B7068C"/>
    <w:rsid w:val="00B70AC6"/>
    <w:rsid w:val="00B716E5"/>
    <w:rsid w:val="00B7237F"/>
    <w:rsid w:val="00B72567"/>
    <w:rsid w:val="00B72971"/>
    <w:rsid w:val="00B72C5D"/>
    <w:rsid w:val="00B732D2"/>
    <w:rsid w:val="00B733BD"/>
    <w:rsid w:val="00B73E99"/>
    <w:rsid w:val="00B757F9"/>
    <w:rsid w:val="00B75A87"/>
    <w:rsid w:val="00B75E61"/>
    <w:rsid w:val="00B77D23"/>
    <w:rsid w:val="00B80976"/>
    <w:rsid w:val="00B80B77"/>
    <w:rsid w:val="00B81032"/>
    <w:rsid w:val="00B8165C"/>
    <w:rsid w:val="00B819DB"/>
    <w:rsid w:val="00B824D1"/>
    <w:rsid w:val="00B83102"/>
    <w:rsid w:val="00B83262"/>
    <w:rsid w:val="00B8331C"/>
    <w:rsid w:val="00B83693"/>
    <w:rsid w:val="00B83773"/>
    <w:rsid w:val="00B838AD"/>
    <w:rsid w:val="00B83BF6"/>
    <w:rsid w:val="00B83C47"/>
    <w:rsid w:val="00B83DC3"/>
    <w:rsid w:val="00B83F21"/>
    <w:rsid w:val="00B84D76"/>
    <w:rsid w:val="00B851B1"/>
    <w:rsid w:val="00B85C25"/>
    <w:rsid w:val="00B8622B"/>
    <w:rsid w:val="00B86DCF"/>
    <w:rsid w:val="00B86FC4"/>
    <w:rsid w:val="00B87063"/>
    <w:rsid w:val="00B87BA7"/>
    <w:rsid w:val="00B87BB6"/>
    <w:rsid w:val="00B90D61"/>
    <w:rsid w:val="00B90ECC"/>
    <w:rsid w:val="00B91091"/>
    <w:rsid w:val="00B915F1"/>
    <w:rsid w:val="00B91693"/>
    <w:rsid w:val="00B917B4"/>
    <w:rsid w:val="00B91B48"/>
    <w:rsid w:val="00B91DFF"/>
    <w:rsid w:val="00B9282E"/>
    <w:rsid w:val="00B936E8"/>
    <w:rsid w:val="00B93AA5"/>
    <w:rsid w:val="00B94B28"/>
    <w:rsid w:val="00B94E6F"/>
    <w:rsid w:val="00B94F0F"/>
    <w:rsid w:val="00B95101"/>
    <w:rsid w:val="00B95B28"/>
    <w:rsid w:val="00B97F2A"/>
    <w:rsid w:val="00BA0193"/>
    <w:rsid w:val="00BA2636"/>
    <w:rsid w:val="00BA2C23"/>
    <w:rsid w:val="00BA327D"/>
    <w:rsid w:val="00BA353B"/>
    <w:rsid w:val="00BA40D3"/>
    <w:rsid w:val="00BA4784"/>
    <w:rsid w:val="00BA493C"/>
    <w:rsid w:val="00BA4ACF"/>
    <w:rsid w:val="00BA4CB0"/>
    <w:rsid w:val="00BA4D3C"/>
    <w:rsid w:val="00BA4D45"/>
    <w:rsid w:val="00BA5AF1"/>
    <w:rsid w:val="00BA61A9"/>
    <w:rsid w:val="00BB03FB"/>
    <w:rsid w:val="00BB0961"/>
    <w:rsid w:val="00BB0E37"/>
    <w:rsid w:val="00BB163C"/>
    <w:rsid w:val="00BB166B"/>
    <w:rsid w:val="00BB3153"/>
    <w:rsid w:val="00BB3314"/>
    <w:rsid w:val="00BB349D"/>
    <w:rsid w:val="00BB362E"/>
    <w:rsid w:val="00BB38DE"/>
    <w:rsid w:val="00BB40AC"/>
    <w:rsid w:val="00BB4237"/>
    <w:rsid w:val="00BB4C1C"/>
    <w:rsid w:val="00BB50D7"/>
    <w:rsid w:val="00BB5617"/>
    <w:rsid w:val="00BB5750"/>
    <w:rsid w:val="00BB598D"/>
    <w:rsid w:val="00BB5EFA"/>
    <w:rsid w:val="00BB617B"/>
    <w:rsid w:val="00BB62EF"/>
    <w:rsid w:val="00BB6796"/>
    <w:rsid w:val="00BC0D76"/>
    <w:rsid w:val="00BC24AA"/>
    <w:rsid w:val="00BC269A"/>
    <w:rsid w:val="00BC341D"/>
    <w:rsid w:val="00BC3563"/>
    <w:rsid w:val="00BC45F0"/>
    <w:rsid w:val="00BC4BBB"/>
    <w:rsid w:val="00BC50EF"/>
    <w:rsid w:val="00BC59BF"/>
    <w:rsid w:val="00BC61FD"/>
    <w:rsid w:val="00BC6640"/>
    <w:rsid w:val="00BD0756"/>
    <w:rsid w:val="00BD150C"/>
    <w:rsid w:val="00BD24CB"/>
    <w:rsid w:val="00BD2723"/>
    <w:rsid w:val="00BD2B5C"/>
    <w:rsid w:val="00BD2B90"/>
    <w:rsid w:val="00BD3735"/>
    <w:rsid w:val="00BD4052"/>
    <w:rsid w:val="00BD5D42"/>
    <w:rsid w:val="00BD6635"/>
    <w:rsid w:val="00BD74E5"/>
    <w:rsid w:val="00BE134E"/>
    <w:rsid w:val="00BE18C3"/>
    <w:rsid w:val="00BE1A5E"/>
    <w:rsid w:val="00BE1FA4"/>
    <w:rsid w:val="00BE2B50"/>
    <w:rsid w:val="00BE2C35"/>
    <w:rsid w:val="00BE2E1B"/>
    <w:rsid w:val="00BE3017"/>
    <w:rsid w:val="00BE3871"/>
    <w:rsid w:val="00BE3C54"/>
    <w:rsid w:val="00BE3E92"/>
    <w:rsid w:val="00BE423C"/>
    <w:rsid w:val="00BE4AEF"/>
    <w:rsid w:val="00BE4B13"/>
    <w:rsid w:val="00BE5C6C"/>
    <w:rsid w:val="00BE62CB"/>
    <w:rsid w:val="00BE716F"/>
    <w:rsid w:val="00BE756E"/>
    <w:rsid w:val="00BE7D6E"/>
    <w:rsid w:val="00BE7F8D"/>
    <w:rsid w:val="00BF0F01"/>
    <w:rsid w:val="00BF18EC"/>
    <w:rsid w:val="00BF2278"/>
    <w:rsid w:val="00BF286C"/>
    <w:rsid w:val="00BF2942"/>
    <w:rsid w:val="00BF2EF7"/>
    <w:rsid w:val="00BF2F67"/>
    <w:rsid w:val="00BF32AA"/>
    <w:rsid w:val="00BF3639"/>
    <w:rsid w:val="00BF3A9D"/>
    <w:rsid w:val="00BF45FF"/>
    <w:rsid w:val="00BF4A4A"/>
    <w:rsid w:val="00BF4BE3"/>
    <w:rsid w:val="00BF59A3"/>
    <w:rsid w:val="00BF6367"/>
    <w:rsid w:val="00BF6D04"/>
    <w:rsid w:val="00C00971"/>
    <w:rsid w:val="00C01437"/>
    <w:rsid w:val="00C01C29"/>
    <w:rsid w:val="00C01EB1"/>
    <w:rsid w:val="00C01F9B"/>
    <w:rsid w:val="00C01FBC"/>
    <w:rsid w:val="00C03AD3"/>
    <w:rsid w:val="00C03C11"/>
    <w:rsid w:val="00C04502"/>
    <w:rsid w:val="00C0463F"/>
    <w:rsid w:val="00C046CB"/>
    <w:rsid w:val="00C04C94"/>
    <w:rsid w:val="00C06162"/>
    <w:rsid w:val="00C06F45"/>
    <w:rsid w:val="00C0765E"/>
    <w:rsid w:val="00C07C9F"/>
    <w:rsid w:val="00C10447"/>
    <w:rsid w:val="00C10AE7"/>
    <w:rsid w:val="00C10B43"/>
    <w:rsid w:val="00C10CC5"/>
    <w:rsid w:val="00C11B5A"/>
    <w:rsid w:val="00C12A91"/>
    <w:rsid w:val="00C12BDA"/>
    <w:rsid w:val="00C12C0E"/>
    <w:rsid w:val="00C12C2E"/>
    <w:rsid w:val="00C138E8"/>
    <w:rsid w:val="00C13AAF"/>
    <w:rsid w:val="00C13E36"/>
    <w:rsid w:val="00C14A71"/>
    <w:rsid w:val="00C14FE4"/>
    <w:rsid w:val="00C15CC7"/>
    <w:rsid w:val="00C167B1"/>
    <w:rsid w:val="00C1727E"/>
    <w:rsid w:val="00C179CE"/>
    <w:rsid w:val="00C17CAA"/>
    <w:rsid w:val="00C17DA3"/>
    <w:rsid w:val="00C202F4"/>
    <w:rsid w:val="00C20610"/>
    <w:rsid w:val="00C21370"/>
    <w:rsid w:val="00C21449"/>
    <w:rsid w:val="00C21EC2"/>
    <w:rsid w:val="00C22D69"/>
    <w:rsid w:val="00C23194"/>
    <w:rsid w:val="00C2340E"/>
    <w:rsid w:val="00C234EC"/>
    <w:rsid w:val="00C238D6"/>
    <w:rsid w:val="00C24461"/>
    <w:rsid w:val="00C24CC0"/>
    <w:rsid w:val="00C255EB"/>
    <w:rsid w:val="00C2592F"/>
    <w:rsid w:val="00C25E6B"/>
    <w:rsid w:val="00C26045"/>
    <w:rsid w:val="00C26273"/>
    <w:rsid w:val="00C26A3A"/>
    <w:rsid w:val="00C270B7"/>
    <w:rsid w:val="00C27888"/>
    <w:rsid w:val="00C27C59"/>
    <w:rsid w:val="00C30742"/>
    <w:rsid w:val="00C30EA8"/>
    <w:rsid w:val="00C3119E"/>
    <w:rsid w:val="00C315D2"/>
    <w:rsid w:val="00C31957"/>
    <w:rsid w:val="00C31CF8"/>
    <w:rsid w:val="00C31FFD"/>
    <w:rsid w:val="00C3218E"/>
    <w:rsid w:val="00C32803"/>
    <w:rsid w:val="00C32874"/>
    <w:rsid w:val="00C34708"/>
    <w:rsid w:val="00C35634"/>
    <w:rsid w:val="00C35C28"/>
    <w:rsid w:val="00C361C8"/>
    <w:rsid w:val="00C370B3"/>
    <w:rsid w:val="00C37297"/>
    <w:rsid w:val="00C3745C"/>
    <w:rsid w:val="00C37464"/>
    <w:rsid w:val="00C40526"/>
    <w:rsid w:val="00C41629"/>
    <w:rsid w:val="00C41DC8"/>
    <w:rsid w:val="00C42071"/>
    <w:rsid w:val="00C420F6"/>
    <w:rsid w:val="00C4216F"/>
    <w:rsid w:val="00C422F0"/>
    <w:rsid w:val="00C42EB6"/>
    <w:rsid w:val="00C431AE"/>
    <w:rsid w:val="00C4398B"/>
    <w:rsid w:val="00C44C7D"/>
    <w:rsid w:val="00C453FE"/>
    <w:rsid w:val="00C45DF3"/>
    <w:rsid w:val="00C468CA"/>
    <w:rsid w:val="00C47E82"/>
    <w:rsid w:val="00C5050B"/>
    <w:rsid w:val="00C50C86"/>
    <w:rsid w:val="00C50CE1"/>
    <w:rsid w:val="00C51E1F"/>
    <w:rsid w:val="00C5273C"/>
    <w:rsid w:val="00C52A83"/>
    <w:rsid w:val="00C5323B"/>
    <w:rsid w:val="00C53E4D"/>
    <w:rsid w:val="00C540AB"/>
    <w:rsid w:val="00C54D72"/>
    <w:rsid w:val="00C55A09"/>
    <w:rsid w:val="00C565B4"/>
    <w:rsid w:val="00C57D98"/>
    <w:rsid w:val="00C601F6"/>
    <w:rsid w:val="00C61839"/>
    <w:rsid w:val="00C62429"/>
    <w:rsid w:val="00C62602"/>
    <w:rsid w:val="00C62855"/>
    <w:rsid w:val="00C629BC"/>
    <w:rsid w:val="00C62FB8"/>
    <w:rsid w:val="00C63583"/>
    <w:rsid w:val="00C637FB"/>
    <w:rsid w:val="00C63E89"/>
    <w:rsid w:val="00C63FB7"/>
    <w:rsid w:val="00C63FC9"/>
    <w:rsid w:val="00C64120"/>
    <w:rsid w:val="00C64396"/>
    <w:rsid w:val="00C65395"/>
    <w:rsid w:val="00C664CD"/>
    <w:rsid w:val="00C6655F"/>
    <w:rsid w:val="00C66A35"/>
    <w:rsid w:val="00C66EAC"/>
    <w:rsid w:val="00C67952"/>
    <w:rsid w:val="00C70827"/>
    <w:rsid w:val="00C7145D"/>
    <w:rsid w:val="00C7222C"/>
    <w:rsid w:val="00C72984"/>
    <w:rsid w:val="00C72BF5"/>
    <w:rsid w:val="00C73180"/>
    <w:rsid w:val="00C73943"/>
    <w:rsid w:val="00C73F8F"/>
    <w:rsid w:val="00C74EFB"/>
    <w:rsid w:val="00C75108"/>
    <w:rsid w:val="00C75D6E"/>
    <w:rsid w:val="00C75DFF"/>
    <w:rsid w:val="00C75EB6"/>
    <w:rsid w:val="00C7607D"/>
    <w:rsid w:val="00C76100"/>
    <w:rsid w:val="00C76597"/>
    <w:rsid w:val="00C769A1"/>
    <w:rsid w:val="00C76A4D"/>
    <w:rsid w:val="00C80139"/>
    <w:rsid w:val="00C8096C"/>
    <w:rsid w:val="00C80C78"/>
    <w:rsid w:val="00C81047"/>
    <w:rsid w:val="00C8316D"/>
    <w:rsid w:val="00C83612"/>
    <w:rsid w:val="00C8396E"/>
    <w:rsid w:val="00C83C95"/>
    <w:rsid w:val="00C84117"/>
    <w:rsid w:val="00C84A70"/>
    <w:rsid w:val="00C84A8A"/>
    <w:rsid w:val="00C84C85"/>
    <w:rsid w:val="00C85858"/>
    <w:rsid w:val="00C85ACE"/>
    <w:rsid w:val="00C85B86"/>
    <w:rsid w:val="00C85ED8"/>
    <w:rsid w:val="00C85FC6"/>
    <w:rsid w:val="00C8690D"/>
    <w:rsid w:val="00C86CA3"/>
    <w:rsid w:val="00C86F70"/>
    <w:rsid w:val="00C87D32"/>
    <w:rsid w:val="00C9048D"/>
    <w:rsid w:val="00C90E6F"/>
    <w:rsid w:val="00C915C3"/>
    <w:rsid w:val="00C915CC"/>
    <w:rsid w:val="00C92014"/>
    <w:rsid w:val="00C92265"/>
    <w:rsid w:val="00C92C90"/>
    <w:rsid w:val="00C951F5"/>
    <w:rsid w:val="00C956C1"/>
    <w:rsid w:val="00C958D2"/>
    <w:rsid w:val="00C960D6"/>
    <w:rsid w:val="00C96404"/>
    <w:rsid w:val="00C971B1"/>
    <w:rsid w:val="00C97C40"/>
    <w:rsid w:val="00C97F1E"/>
    <w:rsid w:val="00CA02DA"/>
    <w:rsid w:val="00CA0325"/>
    <w:rsid w:val="00CA04DB"/>
    <w:rsid w:val="00CA0855"/>
    <w:rsid w:val="00CA1173"/>
    <w:rsid w:val="00CA1337"/>
    <w:rsid w:val="00CA1B2C"/>
    <w:rsid w:val="00CA1C6D"/>
    <w:rsid w:val="00CA1E5C"/>
    <w:rsid w:val="00CA2111"/>
    <w:rsid w:val="00CA214D"/>
    <w:rsid w:val="00CA24C7"/>
    <w:rsid w:val="00CA2538"/>
    <w:rsid w:val="00CA2D15"/>
    <w:rsid w:val="00CA3469"/>
    <w:rsid w:val="00CA3605"/>
    <w:rsid w:val="00CA38B6"/>
    <w:rsid w:val="00CA4A14"/>
    <w:rsid w:val="00CA54F7"/>
    <w:rsid w:val="00CA606B"/>
    <w:rsid w:val="00CA61E2"/>
    <w:rsid w:val="00CA6633"/>
    <w:rsid w:val="00CA770B"/>
    <w:rsid w:val="00CB025E"/>
    <w:rsid w:val="00CB0434"/>
    <w:rsid w:val="00CB130D"/>
    <w:rsid w:val="00CB1442"/>
    <w:rsid w:val="00CB145B"/>
    <w:rsid w:val="00CB1B6B"/>
    <w:rsid w:val="00CB2671"/>
    <w:rsid w:val="00CB28DD"/>
    <w:rsid w:val="00CB2A99"/>
    <w:rsid w:val="00CB3580"/>
    <w:rsid w:val="00CB37DD"/>
    <w:rsid w:val="00CB389A"/>
    <w:rsid w:val="00CB3B72"/>
    <w:rsid w:val="00CB45F5"/>
    <w:rsid w:val="00CB4CD1"/>
    <w:rsid w:val="00CB518B"/>
    <w:rsid w:val="00CB5938"/>
    <w:rsid w:val="00CB6EB7"/>
    <w:rsid w:val="00CB78F3"/>
    <w:rsid w:val="00CB7B0F"/>
    <w:rsid w:val="00CB7DEC"/>
    <w:rsid w:val="00CC05F6"/>
    <w:rsid w:val="00CC140D"/>
    <w:rsid w:val="00CC17D7"/>
    <w:rsid w:val="00CC2055"/>
    <w:rsid w:val="00CC2202"/>
    <w:rsid w:val="00CC222A"/>
    <w:rsid w:val="00CC245E"/>
    <w:rsid w:val="00CC291E"/>
    <w:rsid w:val="00CC2B4A"/>
    <w:rsid w:val="00CC2F1D"/>
    <w:rsid w:val="00CC3AC6"/>
    <w:rsid w:val="00CC4939"/>
    <w:rsid w:val="00CC52C6"/>
    <w:rsid w:val="00CC59AA"/>
    <w:rsid w:val="00CC5CCA"/>
    <w:rsid w:val="00CC69B3"/>
    <w:rsid w:val="00CC6DA1"/>
    <w:rsid w:val="00CC7B2F"/>
    <w:rsid w:val="00CC7F93"/>
    <w:rsid w:val="00CD06B3"/>
    <w:rsid w:val="00CD0742"/>
    <w:rsid w:val="00CD119D"/>
    <w:rsid w:val="00CD1304"/>
    <w:rsid w:val="00CD1311"/>
    <w:rsid w:val="00CD21D9"/>
    <w:rsid w:val="00CD2646"/>
    <w:rsid w:val="00CD3008"/>
    <w:rsid w:val="00CD33E4"/>
    <w:rsid w:val="00CD3651"/>
    <w:rsid w:val="00CD3B17"/>
    <w:rsid w:val="00CD3D42"/>
    <w:rsid w:val="00CD3EB3"/>
    <w:rsid w:val="00CD4323"/>
    <w:rsid w:val="00CD4453"/>
    <w:rsid w:val="00CD4468"/>
    <w:rsid w:val="00CD4783"/>
    <w:rsid w:val="00CD4B9D"/>
    <w:rsid w:val="00CD4BED"/>
    <w:rsid w:val="00CD534E"/>
    <w:rsid w:val="00CD5F52"/>
    <w:rsid w:val="00CD64D6"/>
    <w:rsid w:val="00CD667D"/>
    <w:rsid w:val="00CD66DC"/>
    <w:rsid w:val="00CD6EF5"/>
    <w:rsid w:val="00CD70A8"/>
    <w:rsid w:val="00CD71A2"/>
    <w:rsid w:val="00CE0CB7"/>
    <w:rsid w:val="00CE1190"/>
    <w:rsid w:val="00CE1EAA"/>
    <w:rsid w:val="00CE2645"/>
    <w:rsid w:val="00CE2A91"/>
    <w:rsid w:val="00CE2EB2"/>
    <w:rsid w:val="00CE3038"/>
    <w:rsid w:val="00CE35FD"/>
    <w:rsid w:val="00CE38D4"/>
    <w:rsid w:val="00CE3CF8"/>
    <w:rsid w:val="00CE3DFF"/>
    <w:rsid w:val="00CE3F02"/>
    <w:rsid w:val="00CE41CC"/>
    <w:rsid w:val="00CE4201"/>
    <w:rsid w:val="00CE5026"/>
    <w:rsid w:val="00CE527D"/>
    <w:rsid w:val="00CE560B"/>
    <w:rsid w:val="00CE5DF9"/>
    <w:rsid w:val="00CE5F0B"/>
    <w:rsid w:val="00CE5F64"/>
    <w:rsid w:val="00CE5F6C"/>
    <w:rsid w:val="00CE67B5"/>
    <w:rsid w:val="00CE6ABC"/>
    <w:rsid w:val="00CE7A70"/>
    <w:rsid w:val="00CF01B9"/>
    <w:rsid w:val="00CF17C9"/>
    <w:rsid w:val="00CF202C"/>
    <w:rsid w:val="00CF2992"/>
    <w:rsid w:val="00CF29B9"/>
    <w:rsid w:val="00CF3463"/>
    <w:rsid w:val="00CF3589"/>
    <w:rsid w:val="00CF39F2"/>
    <w:rsid w:val="00CF3D0F"/>
    <w:rsid w:val="00CF3F66"/>
    <w:rsid w:val="00CF48CF"/>
    <w:rsid w:val="00CF4A5E"/>
    <w:rsid w:val="00CF4AA6"/>
    <w:rsid w:val="00CF4AE9"/>
    <w:rsid w:val="00CF523C"/>
    <w:rsid w:val="00CF534A"/>
    <w:rsid w:val="00CF5CF8"/>
    <w:rsid w:val="00CF6694"/>
    <w:rsid w:val="00CF7634"/>
    <w:rsid w:val="00D00B26"/>
    <w:rsid w:val="00D00C64"/>
    <w:rsid w:val="00D01018"/>
    <w:rsid w:val="00D01F07"/>
    <w:rsid w:val="00D022D3"/>
    <w:rsid w:val="00D02DA0"/>
    <w:rsid w:val="00D03205"/>
    <w:rsid w:val="00D039E9"/>
    <w:rsid w:val="00D04029"/>
    <w:rsid w:val="00D0436A"/>
    <w:rsid w:val="00D04544"/>
    <w:rsid w:val="00D04AA2"/>
    <w:rsid w:val="00D05500"/>
    <w:rsid w:val="00D0564F"/>
    <w:rsid w:val="00D0579D"/>
    <w:rsid w:val="00D0583F"/>
    <w:rsid w:val="00D065CD"/>
    <w:rsid w:val="00D06B55"/>
    <w:rsid w:val="00D07BE5"/>
    <w:rsid w:val="00D102B7"/>
    <w:rsid w:val="00D102E7"/>
    <w:rsid w:val="00D1068D"/>
    <w:rsid w:val="00D10CA5"/>
    <w:rsid w:val="00D1129C"/>
    <w:rsid w:val="00D1176B"/>
    <w:rsid w:val="00D11825"/>
    <w:rsid w:val="00D118AD"/>
    <w:rsid w:val="00D12014"/>
    <w:rsid w:val="00D12932"/>
    <w:rsid w:val="00D12C16"/>
    <w:rsid w:val="00D12E4C"/>
    <w:rsid w:val="00D12EBE"/>
    <w:rsid w:val="00D1313F"/>
    <w:rsid w:val="00D13880"/>
    <w:rsid w:val="00D13A1E"/>
    <w:rsid w:val="00D14B41"/>
    <w:rsid w:val="00D14FD8"/>
    <w:rsid w:val="00D1539B"/>
    <w:rsid w:val="00D15B6D"/>
    <w:rsid w:val="00D1748D"/>
    <w:rsid w:val="00D17625"/>
    <w:rsid w:val="00D20068"/>
    <w:rsid w:val="00D2132F"/>
    <w:rsid w:val="00D21ABB"/>
    <w:rsid w:val="00D22F9B"/>
    <w:rsid w:val="00D23F6B"/>
    <w:rsid w:val="00D24A81"/>
    <w:rsid w:val="00D253EC"/>
    <w:rsid w:val="00D2541C"/>
    <w:rsid w:val="00D25C39"/>
    <w:rsid w:val="00D26F82"/>
    <w:rsid w:val="00D27296"/>
    <w:rsid w:val="00D279DE"/>
    <w:rsid w:val="00D27E80"/>
    <w:rsid w:val="00D27F8D"/>
    <w:rsid w:val="00D3029E"/>
    <w:rsid w:val="00D31B48"/>
    <w:rsid w:val="00D32ED7"/>
    <w:rsid w:val="00D33D66"/>
    <w:rsid w:val="00D33F5B"/>
    <w:rsid w:val="00D343FE"/>
    <w:rsid w:val="00D352CC"/>
    <w:rsid w:val="00D35CDD"/>
    <w:rsid w:val="00D36024"/>
    <w:rsid w:val="00D369E9"/>
    <w:rsid w:val="00D3704D"/>
    <w:rsid w:val="00D37809"/>
    <w:rsid w:val="00D40020"/>
    <w:rsid w:val="00D4090B"/>
    <w:rsid w:val="00D4090D"/>
    <w:rsid w:val="00D410AA"/>
    <w:rsid w:val="00D41EFE"/>
    <w:rsid w:val="00D42473"/>
    <w:rsid w:val="00D42C82"/>
    <w:rsid w:val="00D44286"/>
    <w:rsid w:val="00D447C5"/>
    <w:rsid w:val="00D454C7"/>
    <w:rsid w:val="00D45BEF"/>
    <w:rsid w:val="00D467B2"/>
    <w:rsid w:val="00D46AB6"/>
    <w:rsid w:val="00D46BD0"/>
    <w:rsid w:val="00D46F8D"/>
    <w:rsid w:val="00D472DE"/>
    <w:rsid w:val="00D47FDA"/>
    <w:rsid w:val="00D505D9"/>
    <w:rsid w:val="00D5099C"/>
    <w:rsid w:val="00D50DF5"/>
    <w:rsid w:val="00D511B5"/>
    <w:rsid w:val="00D519B2"/>
    <w:rsid w:val="00D529D0"/>
    <w:rsid w:val="00D53702"/>
    <w:rsid w:val="00D53973"/>
    <w:rsid w:val="00D539D7"/>
    <w:rsid w:val="00D53C54"/>
    <w:rsid w:val="00D53CDA"/>
    <w:rsid w:val="00D54275"/>
    <w:rsid w:val="00D54D6D"/>
    <w:rsid w:val="00D54E48"/>
    <w:rsid w:val="00D5511E"/>
    <w:rsid w:val="00D5532A"/>
    <w:rsid w:val="00D55509"/>
    <w:rsid w:val="00D5592D"/>
    <w:rsid w:val="00D57E42"/>
    <w:rsid w:val="00D602D0"/>
    <w:rsid w:val="00D61322"/>
    <w:rsid w:val="00D616D1"/>
    <w:rsid w:val="00D61A1D"/>
    <w:rsid w:val="00D62074"/>
    <w:rsid w:val="00D62573"/>
    <w:rsid w:val="00D6329F"/>
    <w:rsid w:val="00D63425"/>
    <w:rsid w:val="00D635DE"/>
    <w:rsid w:val="00D6367B"/>
    <w:rsid w:val="00D63C92"/>
    <w:rsid w:val="00D64360"/>
    <w:rsid w:val="00D64621"/>
    <w:rsid w:val="00D65513"/>
    <w:rsid w:val="00D65D12"/>
    <w:rsid w:val="00D6690C"/>
    <w:rsid w:val="00D67500"/>
    <w:rsid w:val="00D67CD0"/>
    <w:rsid w:val="00D70477"/>
    <w:rsid w:val="00D7085F"/>
    <w:rsid w:val="00D71924"/>
    <w:rsid w:val="00D71E2F"/>
    <w:rsid w:val="00D7211B"/>
    <w:rsid w:val="00D722F6"/>
    <w:rsid w:val="00D724CC"/>
    <w:rsid w:val="00D72AB8"/>
    <w:rsid w:val="00D7359F"/>
    <w:rsid w:val="00D7394B"/>
    <w:rsid w:val="00D7433A"/>
    <w:rsid w:val="00D747B4"/>
    <w:rsid w:val="00D74C67"/>
    <w:rsid w:val="00D74D61"/>
    <w:rsid w:val="00D7580B"/>
    <w:rsid w:val="00D760CC"/>
    <w:rsid w:val="00D77EC0"/>
    <w:rsid w:val="00D77FB0"/>
    <w:rsid w:val="00D804DA"/>
    <w:rsid w:val="00D80712"/>
    <w:rsid w:val="00D80FDD"/>
    <w:rsid w:val="00D80FEC"/>
    <w:rsid w:val="00D81F95"/>
    <w:rsid w:val="00D83B8B"/>
    <w:rsid w:val="00D83FF2"/>
    <w:rsid w:val="00D8411D"/>
    <w:rsid w:val="00D84816"/>
    <w:rsid w:val="00D85C79"/>
    <w:rsid w:val="00D86264"/>
    <w:rsid w:val="00D86C43"/>
    <w:rsid w:val="00D86EEB"/>
    <w:rsid w:val="00D870B8"/>
    <w:rsid w:val="00D8772B"/>
    <w:rsid w:val="00D87FB5"/>
    <w:rsid w:val="00D90AF4"/>
    <w:rsid w:val="00D90DF5"/>
    <w:rsid w:val="00D92B4D"/>
    <w:rsid w:val="00D92BAC"/>
    <w:rsid w:val="00D930F5"/>
    <w:rsid w:val="00D93601"/>
    <w:rsid w:val="00D93A5B"/>
    <w:rsid w:val="00D94CF3"/>
    <w:rsid w:val="00D955B8"/>
    <w:rsid w:val="00D95C51"/>
    <w:rsid w:val="00D95CC0"/>
    <w:rsid w:val="00D95FDE"/>
    <w:rsid w:val="00D96E94"/>
    <w:rsid w:val="00D97000"/>
    <w:rsid w:val="00D973E5"/>
    <w:rsid w:val="00D97565"/>
    <w:rsid w:val="00D97B8E"/>
    <w:rsid w:val="00DA1114"/>
    <w:rsid w:val="00DA1BB5"/>
    <w:rsid w:val="00DA21B7"/>
    <w:rsid w:val="00DA333D"/>
    <w:rsid w:val="00DA3687"/>
    <w:rsid w:val="00DA4591"/>
    <w:rsid w:val="00DA6259"/>
    <w:rsid w:val="00DA6332"/>
    <w:rsid w:val="00DA660D"/>
    <w:rsid w:val="00DA69D9"/>
    <w:rsid w:val="00DA6C2D"/>
    <w:rsid w:val="00DA7907"/>
    <w:rsid w:val="00DA7AA6"/>
    <w:rsid w:val="00DB0F11"/>
    <w:rsid w:val="00DB0F88"/>
    <w:rsid w:val="00DB1307"/>
    <w:rsid w:val="00DB138A"/>
    <w:rsid w:val="00DB1D2E"/>
    <w:rsid w:val="00DB1E41"/>
    <w:rsid w:val="00DB1F80"/>
    <w:rsid w:val="00DB2919"/>
    <w:rsid w:val="00DB2E89"/>
    <w:rsid w:val="00DB3851"/>
    <w:rsid w:val="00DB4CBC"/>
    <w:rsid w:val="00DB4DF6"/>
    <w:rsid w:val="00DB5524"/>
    <w:rsid w:val="00DB58CB"/>
    <w:rsid w:val="00DB6656"/>
    <w:rsid w:val="00DB66C6"/>
    <w:rsid w:val="00DB6708"/>
    <w:rsid w:val="00DB6CDA"/>
    <w:rsid w:val="00DB7298"/>
    <w:rsid w:val="00DB73F3"/>
    <w:rsid w:val="00DC07C8"/>
    <w:rsid w:val="00DC0819"/>
    <w:rsid w:val="00DC13D3"/>
    <w:rsid w:val="00DC1B96"/>
    <w:rsid w:val="00DC2215"/>
    <w:rsid w:val="00DC2BE0"/>
    <w:rsid w:val="00DC346D"/>
    <w:rsid w:val="00DC350B"/>
    <w:rsid w:val="00DC4097"/>
    <w:rsid w:val="00DC4420"/>
    <w:rsid w:val="00DC4F11"/>
    <w:rsid w:val="00DC5645"/>
    <w:rsid w:val="00DC5678"/>
    <w:rsid w:val="00DC591F"/>
    <w:rsid w:val="00DC5F62"/>
    <w:rsid w:val="00DC6710"/>
    <w:rsid w:val="00DC68D4"/>
    <w:rsid w:val="00DC6B57"/>
    <w:rsid w:val="00DC70A2"/>
    <w:rsid w:val="00DC73F9"/>
    <w:rsid w:val="00DC7752"/>
    <w:rsid w:val="00DC7A52"/>
    <w:rsid w:val="00DC7DCA"/>
    <w:rsid w:val="00DD073B"/>
    <w:rsid w:val="00DD0833"/>
    <w:rsid w:val="00DD0907"/>
    <w:rsid w:val="00DD0DB4"/>
    <w:rsid w:val="00DD10A8"/>
    <w:rsid w:val="00DD13C3"/>
    <w:rsid w:val="00DD1516"/>
    <w:rsid w:val="00DD1AAD"/>
    <w:rsid w:val="00DD1E0D"/>
    <w:rsid w:val="00DD1F37"/>
    <w:rsid w:val="00DD23E7"/>
    <w:rsid w:val="00DD3DE5"/>
    <w:rsid w:val="00DD3FEE"/>
    <w:rsid w:val="00DD67C8"/>
    <w:rsid w:val="00DD7B90"/>
    <w:rsid w:val="00DD7D40"/>
    <w:rsid w:val="00DE171F"/>
    <w:rsid w:val="00DE1D04"/>
    <w:rsid w:val="00DE1D0E"/>
    <w:rsid w:val="00DE1D5B"/>
    <w:rsid w:val="00DE27B1"/>
    <w:rsid w:val="00DE397C"/>
    <w:rsid w:val="00DE3A7C"/>
    <w:rsid w:val="00DE3CB8"/>
    <w:rsid w:val="00DE464B"/>
    <w:rsid w:val="00DE51D3"/>
    <w:rsid w:val="00DE5588"/>
    <w:rsid w:val="00DE5C08"/>
    <w:rsid w:val="00DE5C09"/>
    <w:rsid w:val="00DE71E3"/>
    <w:rsid w:val="00DE75CE"/>
    <w:rsid w:val="00DE764A"/>
    <w:rsid w:val="00DE7C83"/>
    <w:rsid w:val="00DF1215"/>
    <w:rsid w:val="00DF17EB"/>
    <w:rsid w:val="00DF213C"/>
    <w:rsid w:val="00DF267A"/>
    <w:rsid w:val="00DF2E53"/>
    <w:rsid w:val="00DF375B"/>
    <w:rsid w:val="00DF42C1"/>
    <w:rsid w:val="00DF448A"/>
    <w:rsid w:val="00DF5739"/>
    <w:rsid w:val="00DF5AE9"/>
    <w:rsid w:val="00DF5E77"/>
    <w:rsid w:val="00DF6397"/>
    <w:rsid w:val="00DF7058"/>
    <w:rsid w:val="00DF70CE"/>
    <w:rsid w:val="00DF7770"/>
    <w:rsid w:val="00E000FA"/>
    <w:rsid w:val="00E003AD"/>
    <w:rsid w:val="00E01042"/>
    <w:rsid w:val="00E018EC"/>
    <w:rsid w:val="00E01916"/>
    <w:rsid w:val="00E02407"/>
    <w:rsid w:val="00E02645"/>
    <w:rsid w:val="00E02C33"/>
    <w:rsid w:val="00E0395B"/>
    <w:rsid w:val="00E03B02"/>
    <w:rsid w:val="00E03F1D"/>
    <w:rsid w:val="00E06AEE"/>
    <w:rsid w:val="00E06B37"/>
    <w:rsid w:val="00E06D76"/>
    <w:rsid w:val="00E10306"/>
    <w:rsid w:val="00E1044B"/>
    <w:rsid w:val="00E113D3"/>
    <w:rsid w:val="00E11DCA"/>
    <w:rsid w:val="00E11FB9"/>
    <w:rsid w:val="00E12470"/>
    <w:rsid w:val="00E12FD4"/>
    <w:rsid w:val="00E132BA"/>
    <w:rsid w:val="00E132F7"/>
    <w:rsid w:val="00E13BDC"/>
    <w:rsid w:val="00E1415B"/>
    <w:rsid w:val="00E1457F"/>
    <w:rsid w:val="00E156DE"/>
    <w:rsid w:val="00E16252"/>
    <w:rsid w:val="00E16E85"/>
    <w:rsid w:val="00E201C1"/>
    <w:rsid w:val="00E20D2F"/>
    <w:rsid w:val="00E218CD"/>
    <w:rsid w:val="00E22230"/>
    <w:rsid w:val="00E22286"/>
    <w:rsid w:val="00E22DF8"/>
    <w:rsid w:val="00E232CC"/>
    <w:rsid w:val="00E2365E"/>
    <w:rsid w:val="00E23999"/>
    <w:rsid w:val="00E24178"/>
    <w:rsid w:val="00E245D2"/>
    <w:rsid w:val="00E24785"/>
    <w:rsid w:val="00E25576"/>
    <w:rsid w:val="00E2591D"/>
    <w:rsid w:val="00E25E0F"/>
    <w:rsid w:val="00E266DE"/>
    <w:rsid w:val="00E26736"/>
    <w:rsid w:val="00E26ECE"/>
    <w:rsid w:val="00E272FC"/>
    <w:rsid w:val="00E300F0"/>
    <w:rsid w:val="00E301F9"/>
    <w:rsid w:val="00E30543"/>
    <w:rsid w:val="00E30C21"/>
    <w:rsid w:val="00E31349"/>
    <w:rsid w:val="00E320B5"/>
    <w:rsid w:val="00E32FCA"/>
    <w:rsid w:val="00E333DE"/>
    <w:rsid w:val="00E3398B"/>
    <w:rsid w:val="00E33BCF"/>
    <w:rsid w:val="00E35709"/>
    <w:rsid w:val="00E35CB9"/>
    <w:rsid w:val="00E36058"/>
    <w:rsid w:val="00E36907"/>
    <w:rsid w:val="00E3788D"/>
    <w:rsid w:val="00E37F6D"/>
    <w:rsid w:val="00E403E3"/>
    <w:rsid w:val="00E40F97"/>
    <w:rsid w:val="00E41AA4"/>
    <w:rsid w:val="00E4225C"/>
    <w:rsid w:val="00E42F7D"/>
    <w:rsid w:val="00E431CC"/>
    <w:rsid w:val="00E43D25"/>
    <w:rsid w:val="00E43FE2"/>
    <w:rsid w:val="00E45877"/>
    <w:rsid w:val="00E45947"/>
    <w:rsid w:val="00E45C58"/>
    <w:rsid w:val="00E45C5B"/>
    <w:rsid w:val="00E4602C"/>
    <w:rsid w:val="00E460B0"/>
    <w:rsid w:val="00E4675C"/>
    <w:rsid w:val="00E46AB2"/>
    <w:rsid w:val="00E46F8B"/>
    <w:rsid w:val="00E47046"/>
    <w:rsid w:val="00E47204"/>
    <w:rsid w:val="00E472BC"/>
    <w:rsid w:val="00E4780E"/>
    <w:rsid w:val="00E5056D"/>
    <w:rsid w:val="00E514D4"/>
    <w:rsid w:val="00E51C21"/>
    <w:rsid w:val="00E52170"/>
    <w:rsid w:val="00E525BF"/>
    <w:rsid w:val="00E5378F"/>
    <w:rsid w:val="00E5383C"/>
    <w:rsid w:val="00E53961"/>
    <w:rsid w:val="00E545C8"/>
    <w:rsid w:val="00E54BEB"/>
    <w:rsid w:val="00E55B65"/>
    <w:rsid w:val="00E55C5A"/>
    <w:rsid w:val="00E56301"/>
    <w:rsid w:val="00E5724C"/>
    <w:rsid w:val="00E609FB"/>
    <w:rsid w:val="00E60F70"/>
    <w:rsid w:val="00E616F7"/>
    <w:rsid w:val="00E6284D"/>
    <w:rsid w:val="00E63049"/>
    <w:rsid w:val="00E63663"/>
    <w:rsid w:val="00E639F6"/>
    <w:rsid w:val="00E63B26"/>
    <w:rsid w:val="00E64008"/>
    <w:rsid w:val="00E64248"/>
    <w:rsid w:val="00E65462"/>
    <w:rsid w:val="00E66F55"/>
    <w:rsid w:val="00E67739"/>
    <w:rsid w:val="00E7051B"/>
    <w:rsid w:val="00E7118C"/>
    <w:rsid w:val="00E71C66"/>
    <w:rsid w:val="00E71EBA"/>
    <w:rsid w:val="00E72227"/>
    <w:rsid w:val="00E72395"/>
    <w:rsid w:val="00E72B09"/>
    <w:rsid w:val="00E7337F"/>
    <w:rsid w:val="00E74122"/>
    <w:rsid w:val="00E764C7"/>
    <w:rsid w:val="00E768BC"/>
    <w:rsid w:val="00E80A3C"/>
    <w:rsid w:val="00E80A4F"/>
    <w:rsid w:val="00E80CA3"/>
    <w:rsid w:val="00E811C5"/>
    <w:rsid w:val="00E81359"/>
    <w:rsid w:val="00E81575"/>
    <w:rsid w:val="00E819DB"/>
    <w:rsid w:val="00E81D2A"/>
    <w:rsid w:val="00E81E44"/>
    <w:rsid w:val="00E82BDC"/>
    <w:rsid w:val="00E82D13"/>
    <w:rsid w:val="00E84AA2"/>
    <w:rsid w:val="00E84B6D"/>
    <w:rsid w:val="00E85068"/>
    <w:rsid w:val="00E8537D"/>
    <w:rsid w:val="00E869DE"/>
    <w:rsid w:val="00E86FA0"/>
    <w:rsid w:val="00E900E4"/>
    <w:rsid w:val="00E904C1"/>
    <w:rsid w:val="00E90796"/>
    <w:rsid w:val="00E90987"/>
    <w:rsid w:val="00E92E81"/>
    <w:rsid w:val="00E93874"/>
    <w:rsid w:val="00E93897"/>
    <w:rsid w:val="00E94A37"/>
    <w:rsid w:val="00E94BAF"/>
    <w:rsid w:val="00E94F2F"/>
    <w:rsid w:val="00E94FE7"/>
    <w:rsid w:val="00E952CD"/>
    <w:rsid w:val="00E955F1"/>
    <w:rsid w:val="00E96E70"/>
    <w:rsid w:val="00E9716C"/>
    <w:rsid w:val="00E97E62"/>
    <w:rsid w:val="00EA0578"/>
    <w:rsid w:val="00EA0609"/>
    <w:rsid w:val="00EA16B8"/>
    <w:rsid w:val="00EA1E02"/>
    <w:rsid w:val="00EA27B6"/>
    <w:rsid w:val="00EA2E07"/>
    <w:rsid w:val="00EA2F45"/>
    <w:rsid w:val="00EA2FCC"/>
    <w:rsid w:val="00EA30E2"/>
    <w:rsid w:val="00EA4725"/>
    <w:rsid w:val="00EA47CA"/>
    <w:rsid w:val="00EA50FA"/>
    <w:rsid w:val="00EA5BFB"/>
    <w:rsid w:val="00EA65AD"/>
    <w:rsid w:val="00EA73DD"/>
    <w:rsid w:val="00EA7707"/>
    <w:rsid w:val="00EB0012"/>
    <w:rsid w:val="00EB02CE"/>
    <w:rsid w:val="00EB0E45"/>
    <w:rsid w:val="00EB0F04"/>
    <w:rsid w:val="00EB1EE3"/>
    <w:rsid w:val="00EB285E"/>
    <w:rsid w:val="00EB29B7"/>
    <w:rsid w:val="00EB2D62"/>
    <w:rsid w:val="00EB32CF"/>
    <w:rsid w:val="00EB330C"/>
    <w:rsid w:val="00EB3E47"/>
    <w:rsid w:val="00EB47BD"/>
    <w:rsid w:val="00EB4D0E"/>
    <w:rsid w:val="00EB513A"/>
    <w:rsid w:val="00EB57EF"/>
    <w:rsid w:val="00EB5BC0"/>
    <w:rsid w:val="00EB6955"/>
    <w:rsid w:val="00EB6BE0"/>
    <w:rsid w:val="00EB6DE5"/>
    <w:rsid w:val="00EB7B02"/>
    <w:rsid w:val="00EC0054"/>
    <w:rsid w:val="00EC0657"/>
    <w:rsid w:val="00EC087D"/>
    <w:rsid w:val="00EC0C9F"/>
    <w:rsid w:val="00EC19D1"/>
    <w:rsid w:val="00EC1E52"/>
    <w:rsid w:val="00EC28E5"/>
    <w:rsid w:val="00EC2AB5"/>
    <w:rsid w:val="00EC30D1"/>
    <w:rsid w:val="00EC3508"/>
    <w:rsid w:val="00EC3D20"/>
    <w:rsid w:val="00EC41E6"/>
    <w:rsid w:val="00EC4E6E"/>
    <w:rsid w:val="00EC4FC1"/>
    <w:rsid w:val="00ED0092"/>
    <w:rsid w:val="00ED1EF1"/>
    <w:rsid w:val="00ED277E"/>
    <w:rsid w:val="00ED2AA5"/>
    <w:rsid w:val="00ED30B1"/>
    <w:rsid w:val="00ED30B4"/>
    <w:rsid w:val="00ED317F"/>
    <w:rsid w:val="00ED3186"/>
    <w:rsid w:val="00ED3F5C"/>
    <w:rsid w:val="00ED453D"/>
    <w:rsid w:val="00ED4719"/>
    <w:rsid w:val="00ED59D9"/>
    <w:rsid w:val="00ED5B09"/>
    <w:rsid w:val="00ED78B9"/>
    <w:rsid w:val="00ED7FA6"/>
    <w:rsid w:val="00EE1E72"/>
    <w:rsid w:val="00EE25C2"/>
    <w:rsid w:val="00EE262A"/>
    <w:rsid w:val="00EE2739"/>
    <w:rsid w:val="00EE274E"/>
    <w:rsid w:val="00EE3CCD"/>
    <w:rsid w:val="00EE4205"/>
    <w:rsid w:val="00EE4357"/>
    <w:rsid w:val="00EE4A49"/>
    <w:rsid w:val="00EE50B2"/>
    <w:rsid w:val="00EE5A1E"/>
    <w:rsid w:val="00EE5CD1"/>
    <w:rsid w:val="00EE62BB"/>
    <w:rsid w:val="00EE6509"/>
    <w:rsid w:val="00EE6939"/>
    <w:rsid w:val="00EE6A78"/>
    <w:rsid w:val="00EE6CB3"/>
    <w:rsid w:val="00EE6D6B"/>
    <w:rsid w:val="00EF0F87"/>
    <w:rsid w:val="00EF0FBC"/>
    <w:rsid w:val="00EF1087"/>
    <w:rsid w:val="00EF1F3F"/>
    <w:rsid w:val="00EF3883"/>
    <w:rsid w:val="00EF3C1B"/>
    <w:rsid w:val="00EF4D30"/>
    <w:rsid w:val="00EF4E9E"/>
    <w:rsid w:val="00EF5215"/>
    <w:rsid w:val="00EF5C46"/>
    <w:rsid w:val="00EF60F6"/>
    <w:rsid w:val="00EF6800"/>
    <w:rsid w:val="00EF7E93"/>
    <w:rsid w:val="00F0047E"/>
    <w:rsid w:val="00F005A9"/>
    <w:rsid w:val="00F00760"/>
    <w:rsid w:val="00F00A3C"/>
    <w:rsid w:val="00F01B79"/>
    <w:rsid w:val="00F023DF"/>
    <w:rsid w:val="00F0240B"/>
    <w:rsid w:val="00F031F6"/>
    <w:rsid w:val="00F032CC"/>
    <w:rsid w:val="00F040BF"/>
    <w:rsid w:val="00F049E5"/>
    <w:rsid w:val="00F05203"/>
    <w:rsid w:val="00F057CF"/>
    <w:rsid w:val="00F06585"/>
    <w:rsid w:val="00F06AE3"/>
    <w:rsid w:val="00F06E63"/>
    <w:rsid w:val="00F07A3B"/>
    <w:rsid w:val="00F1088A"/>
    <w:rsid w:val="00F108A0"/>
    <w:rsid w:val="00F1170D"/>
    <w:rsid w:val="00F11D40"/>
    <w:rsid w:val="00F11F83"/>
    <w:rsid w:val="00F123CB"/>
    <w:rsid w:val="00F12EB7"/>
    <w:rsid w:val="00F13E44"/>
    <w:rsid w:val="00F141A1"/>
    <w:rsid w:val="00F14BC3"/>
    <w:rsid w:val="00F15AAC"/>
    <w:rsid w:val="00F15B33"/>
    <w:rsid w:val="00F16487"/>
    <w:rsid w:val="00F16F9B"/>
    <w:rsid w:val="00F172AE"/>
    <w:rsid w:val="00F17556"/>
    <w:rsid w:val="00F17E0E"/>
    <w:rsid w:val="00F17F98"/>
    <w:rsid w:val="00F21428"/>
    <w:rsid w:val="00F2182A"/>
    <w:rsid w:val="00F21C95"/>
    <w:rsid w:val="00F21CC1"/>
    <w:rsid w:val="00F21FAB"/>
    <w:rsid w:val="00F22A76"/>
    <w:rsid w:val="00F23994"/>
    <w:rsid w:val="00F239BB"/>
    <w:rsid w:val="00F23FB5"/>
    <w:rsid w:val="00F24CA4"/>
    <w:rsid w:val="00F254DF"/>
    <w:rsid w:val="00F256E6"/>
    <w:rsid w:val="00F257FD"/>
    <w:rsid w:val="00F26317"/>
    <w:rsid w:val="00F271C6"/>
    <w:rsid w:val="00F304E3"/>
    <w:rsid w:val="00F30B2F"/>
    <w:rsid w:val="00F30C03"/>
    <w:rsid w:val="00F31443"/>
    <w:rsid w:val="00F320A0"/>
    <w:rsid w:val="00F32901"/>
    <w:rsid w:val="00F32CB9"/>
    <w:rsid w:val="00F32CE6"/>
    <w:rsid w:val="00F33908"/>
    <w:rsid w:val="00F33BC7"/>
    <w:rsid w:val="00F344DA"/>
    <w:rsid w:val="00F34CBD"/>
    <w:rsid w:val="00F3627D"/>
    <w:rsid w:val="00F36C1D"/>
    <w:rsid w:val="00F37600"/>
    <w:rsid w:val="00F37EA2"/>
    <w:rsid w:val="00F40D38"/>
    <w:rsid w:val="00F4124F"/>
    <w:rsid w:val="00F42769"/>
    <w:rsid w:val="00F42B7A"/>
    <w:rsid w:val="00F433C1"/>
    <w:rsid w:val="00F44540"/>
    <w:rsid w:val="00F44813"/>
    <w:rsid w:val="00F451B9"/>
    <w:rsid w:val="00F454C1"/>
    <w:rsid w:val="00F45640"/>
    <w:rsid w:val="00F46746"/>
    <w:rsid w:val="00F469D2"/>
    <w:rsid w:val="00F472DD"/>
    <w:rsid w:val="00F473AC"/>
    <w:rsid w:val="00F47770"/>
    <w:rsid w:val="00F5063C"/>
    <w:rsid w:val="00F53680"/>
    <w:rsid w:val="00F54B5D"/>
    <w:rsid w:val="00F54C39"/>
    <w:rsid w:val="00F55172"/>
    <w:rsid w:val="00F55D58"/>
    <w:rsid w:val="00F56348"/>
    <w:rsid w:val="00F567C7"/>
    <w:rsid w:val="00F56CB4"/>
    <w:rsid w:val="00F57263"/>
    <w:rsid w:val="00F57543"/>
    <w:rsid w:val="00F57C90"/>
    <w:rsid w:val="00F603AF"/>
    <w:rsid w:val="00F6097D"/>
    <w:rsid w:val="00F6121C"/>
    <w:rsid w:val="00F612A9"/>
    <w:rsid w:val="00F62948"/>
    <w:rsid w:val="00F633C2"/>
    <w:rsid w:val="00F63553"/>
    <w:rsid w:val="00F639DF"/>
    <w:rsid w:val="00F64237"/>
    <w:rsid w:val="00F6599D"/>
    <w:rsid w:val="00F65B60"/>
    <w:rsid w:val="00F66006"/>
    <w:rsid w:val="00F6735B"/>
    <w:rsid w:val="00F675EF"/>
    <w:rsid w:val="00F67B00"/>
    <w:rsid w:val="00F67C98"/>
    <w:rsid w:val="00F67D4F"/>
    <w:rsid w:val="00F700DC"/>
    <w:rsid w:val="00F7041F"/>
    <w:rsid w:val="00F705D2"/>
    <w:rsid w:val="00F71CC4"/>
    <w:rsid w:val="00F72626"/>
    <w:rsid w:val="00F73DB0"/>
    <w:rsid w:val="00F7426D"/>
    <w:rsid w:val="00F76FA2"/>
    <w:rsid w:val="00F77C65"/>
    <w:rsid w:val="00F81D06"/>
    <w:rsid w:val="00F82321"/>
    <w:rsid w:val="00F8281C"/>
    <w:rsid w:val="00F82843"/>
    <w:rsid w:val="00F82E0A"/>
    <w:rsid w:val="00F83BD5"/>
    <w:rsid w:val="00F84236"/>
    <w:rsid w:val="00F84E15"/>
    <w:rsid w:val="00F85CAF"/>
    <w:rsid w:val="00F85F18"/>
    <w:rsid w:val="00F85F3D"/>
    <w:rsid w:val="00F86AC9"/>
    <w:rsid w:val="00F874E4"/>
    <w:rsid w:val="00F8755B"/>
    <w:rsid w:val="00F91EA3"/>
    <w:rsid w:val="00F93087"/>
    <w:rsid w:val="00F93190"/>
    <w:rsid w:val="00F93B58"/>
    <w:rsid w:val="00F94121"/>
    <w:rsid w:val="00F94834"/>
    <w:rsid w:val="00F94A8B"/>
    <w:rsid w:val="00F94D84"/>
    <w:rsid w:val="00F94E0A"/>
    <w:rsid w:val="00F94F27"/>
    <w:rsid w:val="00F95451"/>
    <w:rsid w:val="00F95F87"/>
    <w:rsid w:val="00F96C6A"/>
    <w:rsid w:val="00F97050"/>
    <w:rsid w:val="00F97634"/>
    <w:rsid w:val="00F97809"/>
    <w:rsid w:val="00FA07E9"/>
    <w:rsid w:val="00FA0CA1"/>
    <w:rsid w:val="00FA0D6E"/>
    <w:rsid w:val="00FA16E0"/>
    <w:rsid w:val="00FA29D6"/>
    <w:rsid w:val="00FA4C1A"/>
    <w:rsid w:val="00FA5747"/>
    <w:rsid w:val="00FA633F"/>
    <w:rsid w:val="00FA6823"/>
    <w:rsid w:val="00FA7E8F"/>
    <w:rsid w:val="00FB0918"/>
    <w:rsid w:val="00FB09B0"/>
    <w:rsid w:val="00FB1125"/>
    <w:rsid w:val="00FB1214"/>
    <w:rsid w:val="00FB1ED7"/>
    <w:rsid w:val="00FB1F4F"/>
    <w:rsid w:val="00FB38B3"/>
    <w:rsid w:val="00FB4316"/>
    <w:rsid w:val="00FB46FB"/>
    <w:rsid w:val="00FB4C52"/>
    <w:rsid w:val="00FB4EE5"/>
    <w:rsid w:val="00FB53F8"/>
    <w:rsid w:val="00FB5618"/>
    <w:rsid w:val="00FB5AF4"/>
    <w:rsid w:val="00FB5F78"/>
    <w:rsid w:val="00FB67C4"/>
    <w:rsid w:val="00FC0720"/>
    <w:rsid w:val="00FC264D"/>
    <w:rsid w:val="00FC2B7A"/>
    <w:rsid w:val="00FC3440"/>
    <w:rsid w:val="00FC3CD1"/>
    <w:rsid w:val="00FC41EA"/>
    <w:rsid w:val="00FC4CA6"/>
    <w:rsid w:val="00FC5FF8"/>
    <w:rsid w:val="00FC668E"/>
    <w:rsid w:val="00FC6E5D"/>
    <w:rsid w:val="00FC7BF6"/>
    <w:rsid w:val="00FD00A1"/>
    <w:rsid w:val="00FD0EE3"/>
    <w:rsid w:val="00FD103E"/>
    <w:rsid w:val="00FD1238"/>
    <w:rsid w:val="00FD1274"/>
    <w:rsid w:val="00FD1734"/>
    <w:rsid w:val="00FD174C"/>
    <w:rsid w:val="00FD1CDD"/>
    <w:rsid w:val="00FD1E81"/>
    <w:rsid w:val="00FD27CB"/>
    <w:rsid w:val="00FD31AC"/>
    <w:rsid w:val="00FD3240"/>
    <w:rsid w:val="00FD37A8"/>
    <w:rsid w:val="00FD3EAB"/>
    <w:rsid w:val="00FD3F18"/>
    <w:rsid w:val="00FD4604"/>
    <w:rsid w:val="00FD4BFE"/>
    <w:rsid w:val="00FD575B"/>
    <w:rsid w:val="00FD5FE8"/>
    <w:rsid w:val="00FD6420"/>
    <w:rsid w:val="00FD6A24"/>
    <w:rsid w:val="00FD7098"/>
    <w:rsid w:val="00FD727D"/>
    <w:rsid w:val="00FD738B"/>
    <w:rsid w:val="00FD75A4"/>
    <w:rsid w:val="00FD7A0F"/>
    <w:rsid w:val="00FE03BE"/>
    <w:rsid w:val="00FE0E2B"/>
    <w:rsid w:val="00FE1CD0"/>
    <w:rsid w:val="00FE24A3"/>
    <w:rsid w:val="00FE2692"/>
    <w:rsid w:val="00FE2F9D"/>
    <w:rsid w:val="00FE3901"/>
    <w:rsid w:val="00FE5DA2"/>
    <w:rsid w:val="00FE60C9"/>
    <w:rsid w:val="00FE62C8"/>
    <w:rsid w:val="00FE66F1"/>
    <w:rsid w:val="00FE6B0E"/>
    <w:rsid w:val="00FE7716"/>
    <w:rsid w:val="00FE77CA"/>
    <w:rsid w:val="00FF00D6"/>
    <w:rsid w:val="00FF23F9"/>
    <w:rsid w:val="00FF2F59"/>
    <w:rsid w:val="00FF3256"/>
    <w:rsid w:val="00FF4205"/>
    <w:rsid w:val="00FF43ED"/>
    <w:rsid w:val="00FF498F"/>
    <w:rsid w:val="00FF5719"/>
    <w:rsid w:val="00FF6529"/>
    <w:rsid w:val="00FF6C18"/>
    <w:rsid w:val="00FF6E04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4DCE66"/>
  <w15:docId w15:val="{2351BDB0-0618-4651-A951-1CBD96DE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67B5"/>
    <w:pPr>
      <w:spacing w:line="360" w:lineRule="auto"/>
      <w:jc w:val="both"/>
    </w:pPr>
    <w:rPr>
      <w:rFonts w:ascii="Tahoma" w:hAnsi="Tahoma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92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3922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6A3922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18B0"/>
    <w:pPr>
      <w:keepNext/>
      <w:numPr>
        <w:ilvl w:val="3"/>
        <w:numId w:val="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661A81"/>
    <w:pPr>
      <w:numPr>
        <w:ilvl w:val="4"/>
        <w:numId w:val="5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06F2"/>
    <w:rPr>
      <w:rFonts w:ascii="Tahoma" w:hAnsi="Tahoma"/>
      <w:b/>
      <w:bCs/>
      <w:sz w:val="24"/>
      <w:szCs w:val="28"/>
      <w:lang w:val="pt-BR"/>
    </w:rPr>
  </w:style>
  <w:style w:type="paragraph" w:styleId="Header">
    <w:name w:val="header"/>
    <w:basedOn w:val="Normal"/>
    <w:rsid w:val="00C238D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C238D6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uiPriority w:val="39"/>
    <w:rsid w:val="00C238D6"/>
    <w:pPr>
      <w:jc w:val="both"/>
    </w:pPr>
    <w:rPr>
      <w:rFonts w:ascii="Tahoma" w:hAnsi="Tahom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38D6"/>
    <w:rPr>
      <w:rFonts w:ascii="Tahoma" w:hAnsi="Tahoma"/>
      <w:sz w:val="14"/>
    </w:rPr>
  </w:style>
  <w:style w:type="paragraph" w:styleId="FootnoteText">
    <w:name w:val="footnote text"/>
    <w:basedOn w:val="Normal"/>
    <w:semiHidden/>
    <w:rsid w:val="00CE0CB7"/>
    <w:pPr>
      <w:spacing w:before="120" w:after="60"/>
      <w:ind w:left="227"/>
    </w:pPr>
    <w:rPr>
      <w:rFonts w:eastAsia="Arial" w:cs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rsid w:val="00C238D6"/>
    <w:rPr>
      <w:rFonts w:ascii="Tahoma" w:hAnsi="Tahoma"/>
      <w:color w:val="0000FF"/>
      <w:sz w:val="20"/>
      <w:u w:val="single"/>
    </w:rPr>
  </w:style>
  <w:style w:type="paragraph" w:styleId="TOC1">
    <w:name w:val="toc 1"/>
    <w:basedOn w:val="Normal"/>
    <w:next w:val="Normal"/>
    <w:autoRedefine/>
    <w:semiHidden/>
    <w:rsid w:val="000C72FB"/>
  </w:style>
  <w:style w:type="paragraph" w:styleId="TOC2">
    <w:name w:val="toc 2"/>
    <w:basedOn w:val="Normal"/>
    <w:next w:val="Normal"/>
    <w:autoRedefine/>
    <w:semiHidden/>
    <w:rsid w:val="000C72FB"/>
    <w:pPr>
      <w:ind w:left="200"/>
    </w:pPr>
  </w:style>
  <w:style w:type="paragraph" w:styleId="TOC3">
    <w:name w:val="toc 3"/>
    <w:basedOn w:val="Normal"/>
    <w:next w:val="Normal"/>
    <w:autoRedefine/>
    <w:semiHidden/>
    <w:rsid w:val="000C72FB"/>
    <w:pPr>
      <w:ind w:left="400"/>
    </w:pPr>
  </w:style>
  <w:style w:type="paragraph" w:styleId="TOC4">
    <w:name w:val="toc 4"/>
    <w:basedOn w:val="Normal"/>
    <w:next w:val="Normal"/>
    <w:autoRedefine/>
    <w:semiHidden/>
    <w:rsid w:val="000C72FB"/>
    <w:pPr>
      <w:ind w:left="720"/>
    </w:pPr>
    <w:rPr>
      <w:rFonts w:ascii="Times New Roman" w:eastAsia="MS Mincho" w:hAnsi="Times New Roman"/>
      <w:sz w:val="24"/>
      <w:lang w:val="en-US" w:eastAsia="ja-JP"/>
    </w:rPr>
  </w:style>
  <w:style w:type="paragraph" w:styleId="TOC5">
    <w:name w:val="toc 5"/>
    <w:basedOn w:val="Normal"/>
    <w:next w:val="Normal"/>
    <w:autoRedefine/>
    <w:semiHidden/>
    <w:rsid w:val="000C72FB"/>
    <w:pPr>
      <w:ind w:left="960"/>
    </w:pPr>
    <w:rPr>
      <w:rFonts w:ascii="Times New Roman" w:eastAsia="MS Mincho" w:hAnsi="Times New Roman"/>
      <w:sz w:val="24"/>
      <w:lang w:val="en-US" w:eastAsia="ja-JP"/>
    </w:rPr>
  </w:style>
  <w:style w:type="paragraph" w:styleId="TOC6">
    <w:name w:val="toc 6"/>
    <w:basedOn w:val="Normal"/>
    <w:next w:val="Normal"/>
    <w:autoRedefine/>
    <w:semiHidden/>
    <w:rsid w:val="000C72FB"/>
    <w:pPr>
      <w:ind w:left="1200"/>
    </w:pPr>
    <w:rPr>
      <w:rFonts w:ascii="Times New Roman" w:eastAsia="MS Mincho" w:hAnsi="Times New Roman"/>
      <w:sz w:val="24"/>
      <w:lang w:val="en-US" w:eastAsia="ja-JP"/>
    </w:rPr>
  </w:style>
  <w:style w:type="paragraph" w:styleId="TOC7">
    <w:name w:val="toc 7"/>
    <w:basedOn w:val="Normal"/>
    <w:next w:val="Normal"/>
    <w:autoRedefine/>
    <w:semiHidden/>
    <w:rsid w:val="000C72FB"/>
    <w:pPr>
      <w:ind w:left="1440"/>
    </w:pPr>
    <w:rPr>
      <w:rFonts w:ascii="Times New Roman" w:eastAsia="MS Mincho" w:hAnsi="Times New Roman"/>
      <w:sz w:val="24"/>
      <w:lang w:val="en-US" w:eastAsia="ja-JP"/>
    </w:rPr>
  </w:style>
  <w:style w:type="paragraph" w:styleId="TOC8">
    <w:name w:val="toc 8"/>
    <w:basedOn w:val="Normal"/>
    <w:next w:val="Normal"/>
    <w:autoRedefine/>
    <w:semiHidden/>
    <w:rsid w:val="000C72FB"/>
    <w:pPr>
      <w:ind w:left="1680"/>
    </w:pPr>
    <w:rPr>
      <w:rFonts w:ascii="Times New Roman" w:eastAsia="MS Mincho" w:hAnsi="Times New Roman"/>
      <w:sz w:val="24"/>
      <w:lang w:val="en-US" w:eastAsia="ja-JP"/>
    </w:rPr>
  </w:style>
  <w:style w:type="paragraph" w:styleId="TOC9">
    <w:name w:val="toc 9"/>
    <w:basedOn w:val="Normal"/>
    <w:next w:val="Normal"/>
    <w:autoRedefine/>
    <w:semiHidden/>
    <w:rsid w:val="000C72FB"/>
    <w:pPr>
      <w:ind w:left="1920"/>
    </w:pPr>
    <w:rPr>
      <w:rFonts w:ascii="Times New Roman" w:eastAsia="MS Mincho" w:hAnsi="Times New Roman"/>
      <w:sz w:val="24"/>
      <w:lang w:val="en-US" w:eastAsia="ja-JP"/>
    </w:rPr>
  </w:style>
  <w:style w:type="paragraph" w:styleId="BalloonText">
    <w:name w:val="Balloon Text"/>
    <w:basedOn w:val="Normal"/>
    <w:semiHidden/>
    <w:rsid w:val="00E40F97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8F4812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ListBullet">
    <w:name w:val="List Bullet"/>
    <w:basedOn w:val="Normal"/>
    <w:rsid w:val="00764DFA"/>
    <w:pPr>
      <w:numPr>
        <w:numId w:val="1"/>
      </w:numPr>
    </w:pPr>
  </w:style>
  <w:style w:type="character" w:styleId="CommentReference">
    <w:name w:val="annotation reference"/>
    <w:basedOn w:val="DefaultParagraphFont"/>
    <w:semiHidden/>
    <w:rsid w:val="00D50D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50DF5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character" w:customStyle="1" w:styleId="FooterChar">
    <w:name w:val="Footer Char"/>
    <w:basedOn w:val="DefaultParagraphFont"/>
    <w:link w:val="Footer"/>
    <w:rsid w:val="007F58AB"/>
    <w:rPr>
      <w:rFonts w:ascii="Tahoma" w:hAnsi="Tahoma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60DA4"/>
    <w:rPr>
      <w:rFonts w:ascii="Tahoma" w:hAnsi="Tahoma" w:cs="Arial"/>
      <w:b/>
      <w:bCs/>
      <w:kern w:val="32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483922"/>
    <w:pPr>
      <w:ind w:left="720"/>
      <w:contextualSpacing/>
    </w:pPr>
  </w:style>
  <w:style w:type="paragraph" w:styleId="ListBullet2">
    <w:name w:val="List Bullet 2"/>
    <w:basedOn w:val="Normal"/>
    <w:rsid w:val="00870F41"/>
    <w:pPr>
      <w:numPr>
        <w:numId w:val="2"/>
      </w:numPr>
      <w:contextualSpacing/>
    </w:pPr>
  </w:style>
  <w:style w:type="paragraph" w:customStyle="1" w:styleId="Bullet">
    <w:name w:val="Bullet"/>
    <w:basedOn w:val="Normal"/>
    <w:rsid w:val="00870F41"/>
    <w:pPr>
      <w:numPr>
        <w:numId w:val="3"/>
      </w:numPr>
      <w:jc w:val="left"/>
    </w:pPr>
    <w:rPr>
      <w:rFonts w:ascii="Times New Roman" w:hAnsi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870F41"/>
    <w:pPr>
      <w:tabs>
        <w:tab w:val="left" w:pos="360"/>
      </w:tabs>
      <w:jc w:val="left"/>
    </w:pPr>
    <w:rPr>
      <w:rFonts w:ascii="Arial" w:hAnsi="Arial"/>
      <w:snapToGrid w:val="0"/>
      <w:sz w:val="1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870F41"/>
    <w:rPr>
      <w:rFonts w:ascii="Arial" w:hAnsi="Arial"/>
      <w:snapToGrid w:val="0"/>
      <w:sz w:val="18"/>
    </w:rPr>
  </w:style>
  <w:style w:type="paragraph" w:styleId="Title">
    <w:name w:val="Title"/>
    <w:basedOn w:val="Normal"/>
    <w:next w:val="Normal"/>
    <w:link w:val="TitleChar"/>
    <w:qFormat/>
    <w:rsid w:val="00B82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82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5EF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5218B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B13"/>
    <w:rPr>
      <w:rFonts w:ascii="Tahoma" w:hAnsi="Tahoma" w:cs="Arial"/>
      <w:b/>
      <w:bCs/>
      <w:iCs/>
      <w:sz w:val="28"/>
      <w:szCs w:val="28"/>
      <w:lang w:val="pt-BR"/>
    </w:rPr>
  </w:style>
  <w:style w:type="character" w:customStyle="1" w:styleId="CommentTextChar">
    <w:name w:val="Comment Text Char"/>
    <w:basedOn w:val="DefaultParagraphFont"/>
    <w:link w:val="CommentText"/>
    <w:semiHidden/>
    <w:rsid w:val="00EC0054"/>
    <w:rPr>
      <w:rFonts w:ascii="Arial" w:hAnsi="Arial" w:cs="Arial"/>
      <w:lang w:val="pt-PT" w:eastAsia="pt-PT"/>
    </w:rPr>
  </w:style>
  <w:style w:type="character" w:customStyle="1" w:styleId="apple-converted-space">
    <w:name w:val="apple-converted-space"/>
    <w:basedOn w:val="DefaultParagraphFont"/>
    <w:rsid w:val="005D0E34"/>
  </w:style>
  <w:style w:type="character" w:styleId="Strong">
    <w:name w:val="Strong"/>
    <w:basedOn w:val="DefaultParagraphFont"/>
    <w:uiPriority w:val="22"/>
    <w:qFormat/>
    <w:rsid w:val="005D0E3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483D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27CB"/>
    <w:pPr>
      <w:widowControl/>
      <w:autoSpaceDE/>
      <w:autoSpaceDN/>
      <w:adjustRightInd/>
    </w:pPr>
    <w:rPr>
      <w:rFonts w:ascii="Tahoma" w:hAnsi="Tahoma" w:cs="Times New Roman"/>
      <w:b/>
      <w:bCs/>
      <w:lang w:val="pt-BR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FD27CB"/>
    <w:rPr>
      <w:rFonts w:ascii="Tahoma" w:hAnsi="Tahoma" w:cs="Arial"/>
      <w:b/>
      <w:bCs/>
      <w:lang w:val="pt-BR"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3B6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Documents\Custom%20Office%20Templates\Parad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>
  <documentManagement>
    <_dlc_DocId xmlns="6ab80442-2700-403a-bf50-b0c6c4cc64d3">PBS0-185-1436</_dlc_DocId>
    <_dlc_DocIdUrl xmlns="6ab80442-2700-403a-bf50-b0c6c4cc64d3">
      <Url>http://intranet.pta.com.br/produtos/eproc/_layouts/15/DocIdRedir.aspx?ID=PBS0-185-1436</Url>
      <Description>PBS0-185-1436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1C9717-B8B3-43E5-9FE4-2D9A49F55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80442-2700-403a-bf50-b0c6c4cc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C519B-712C-42C3-B05D-85E6777FBF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F9DF3A3-2579-42D8-9033-1886825F0051}">
  <ds:schemaRefs>
    <ds:schemaRef ds:uri="http://schemas.microsoft.com/office/2006/metadata/properties"/>
    <ds:schemaRef ds:uri="6ab80442-2700-403a-bf50-b0c6c4cc64d3"/>
  </ds:schemaRefs>
</ds:datastoreItem>
</file>

<file path=customXml/itemProps4.xml><?xml version="1.0" encoding="utf-8"?>
<ds:datastoreItem xmlns:ds="http://schemas.openxmlformats.org/officeDocument/2006/customXml" ds:itemID="{1F2157E0-80F0-44D8-BBBC-10AEAE1E35A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DD1591-7C2A-4366-A324-8FEBF6A9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Paradigma.dotx</Template>
  <TotalTime>8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Exemplo de Especificação Técnica</vt:lpstr>
      <vt:lpstr>Exemplo de Especificação Técnica</vt:lpstr>
    </vt:vector>
  </TitlesOfParts>
  <Company>PARADIGMA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Técnica</dc:title>
  <dc:creator>Rodrigo Werlang</dc:creator>
  <cp:lastModifiedBy>Rodrigo Werlang</cp:lastModifiedBy>
  <cp:revision>1</cp:revision>
  <cp:lastPrinted>2013-10-08T18:18:00Z</cp:lastPrinted>
  <dcterms:created xsi:type="dcterms:W3CDTF">2020-12-10T12:42:00Z</dcterms:created>
  <dcterms:modified xsi:type="dcterms:W3CDTF">2020-12-10T12:53:00Z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0x010100DFF02C5116C74346AD7C2B4AB0B5FCFF</vt:lpwstr>
  </property>
  <property fmtid="{D5CDD505-2E9C-101B-9397-08002B2CF9AE}" pid="3" name="Order">
    <vt:r8>35500</vt:r8>
  </property>
  <property fmtid="{D5CDD505-2E9C-101B-9397-08002B2CF9AE}" pid="4" name="_dlc_DocIdItemGuid">
    <vt:lpwstr>6702894d-666a-421f-be2a-b625616462be</vt:lpwstr>
  </property>
</Properties>
</file>